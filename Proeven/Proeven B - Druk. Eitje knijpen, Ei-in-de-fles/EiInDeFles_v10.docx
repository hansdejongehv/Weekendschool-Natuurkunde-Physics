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AB93" w14:textId="15257535" w:rsidR="009D5F31" w:rsidRDefault="006407A8" w:rsidP="009D5F31">
      <w:pPr>
        <w:spacing w:before="40" w:after="60"/>
        <w:rPr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E30830" wp14:editId="19BA071E">
                <wp:simplePos x="0" y="0"/>
                <wp:positionH relativeFrom="column">
                  <wp:posOffset>-567047</wp:posOffset>
                </wp:positionH>
                <wp:positionV relativeFrom="paragraph">
                  <wp:posOffset>5884223</wp:posOffset>
                </wp:positionV>
                <wp:extent cx="4085112" cy="3066415"/>
                <wp:effectExtent l="0" t="0" r="10795" b="635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112" cy="306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4E709" w14:textId="77777777" w:rsidR="003260A1" w:rsidRDefault="003260A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E3083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4.65pt;margin-top:463.3pt;width:321.65pt;height:241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" filled="f" stroked="f" strokecolor="blue" strokeweight=".25pt">
                <v:textbox inset="0,0,0,0">
                  <w:txbxContent>
                    <w:p w14:paraId="2F24E709" w14:textId="77777777" w:rsidR="003260A1" w:rsidRDefault="003260A1"/>
                  </w:txbxContent>
                </v:textbox>
              </v:shape>
            </w:pict>
          </mc:Fallback>
        </mc:AlternateContent>
      </w:r>
      <w:r w:rsidR="00D822E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E4A61" wp14:editId="4F629CC8">
                <wp:simplePos x="0" y="0"/>
                <wp:positionH relativeFrom="column">
                  <wp:posOffset>2839720</wp:posOffset>
                </wp:positionH>
                <wp:positionV relativeFrom="paragraph">
                  <wp:posOffset>2957195</wp:posOffset>
                </wp:positionV>
                <wp:extent cx="3175000" cy="1280160"/>
                <wp:effectExtent l="1270" t="4445" r="0" b="1270"/>
                <wp:wrapNone/>
                <wp:docPr id="1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0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18A80" w14:textId="04E66892" w:rsidR="003260A1" w:rsidRDefault="003260A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E4A61" id="Text Box 14" o:spid="_x0000_s1027" type="#_x0000_t202" style="position:absolute;margin-left:223.6pt;margin-top:232.85pt;width:250pt;height:10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" filled="f" stroked="f" strokecolor="blue" strokeweight=".25pt">
                <v:textbox inset="0,0,0,0">
                  <w:txbxContent>
                    <w:p w14:paraId="34E18A80" w14:textId="04E66892" w:rsidR="003260A1" w:rsidRDefault="003260A1"/>
                  </w:txbxContent>
                </v:textbox>
              </v:shape>
            </w:pict>
          </mc:Fallback>
        </mc:AlternateContent>
      </w:r>
      <w:r w:rsidR="00D822E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E82370" wp14:editId="4AAF0278">
                <wp:simplePos x="0" y="0"/>
                <wp:positionH relativeFrom="column">
                  <wp:posOffset>2839720</wp:posOffset>
                </wp:positionH>
                <wp:positionV relativeFrom="paragraph">
                  <wp:posOffset>419735</wp:posOffset>
                </wp:positionV>
                <wp:extent cx="3129915" cy="2345690"/>
                <wp:effectExtent l="1270" t="635" r="2540" b="0"/>
                <wp:wrapNone/>
                <wp:docPr id="1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9915" cy="2345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0FD18" w14:textId="3D8E5E10" w:rsidR="003260A1" w:rsidRDefault="003260A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82370" id="Text Box 13" o:spid="_x0000_s1028" type="#_x0000_t202" style="position:absolute;margin-left:223.6pt;margin-top:33.05pt;width:246.45pt;height:18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" filled="f" stroked="f" strokecolor="blue" strokeweight=".25pt">
                <v:textbox inset="0,0,0,0">
                  <w:txbxContent>
                    <w:p w14:paraId="3220FD18" w14:textId="3D8E5E10" w:rsidR="003260A1" w:rsidRDefault="003260A1"/>
                  </w:txbxContent>
                </v:textbox>
              </v:shape>
            </w:pict>
          </mc:Fallback>
        </mc:AlternateContent>
      </w:r>
      <w:r w:rsidR="00D822E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9A43C01" wp14:editId="158B0D7A">
                <wp:simplePos x="0" y="0"/>
                <wp:positionH relativeFrom="column">
                  <wp:posOffset>-567055</wp:posOffset>
                </wp:positionH>
                <wp:positionV relativeFrom="paragraph">
                  <wp:posOffset>-351155</wp:posOffset>
                </wp:positionV>
                <wp:extent cx="6504940" cy="770890"/>
                <wp:effectExtent l="4445" t="127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4940" cy="77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334BF" w14:textId="77777777" w:rsidR="003260A1" w:rsidRDefault="003260A1">
                            <w:pPr>
                              <w:pStyle w:val="NormalWeb1"/>
                              <w:ind w:left="0"/>
                              <w:rPr>
                                <w:sz w:val="22"/>
                                <w:lang w:val="nl-NL"/>
                              </w:rPr>
                            </w:pPr>
                          </w:p>
                          <w:p w14:paraId="77DB5475" w14:textId="77777777" w:rsidR="003260A1" w:rsidRDefault="003260A1">
                            <w:pPr>
                              <w:pStyle w:val="NormalWeb1"/>
                              <w:ind w:left="1134"/>
                              <w:rPr>
                                <w:sz w:val="22"/>
                                <w:lang w:val="nl-NL"/>
                              </w:rPr>
                            </w:pPr>
                          </w:p>
                          <w:p w14:paraId="3443FAE0" w14:textId="77777777" w:rsidR="003260A1" w:rsidRDefault="003260A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43C01" id="Text Box 2" o:spid="_x0000_s1029" type="#_x0000_t202" style="position:absolute;margin-left:-44.65pt;margin-top:-27.65pt;width:512.2pt;height:60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" filled="f" stroked="f" strokecolor="blue" strokeweight=".25pt">
                <v:textbox inset="0,0,0,0">
                  <w:txbxContent>
                    <w:p w14:paraId="2C1334BF" w14:textId="77777777" w:rsidR="003260A1" w:rsidRDefault="003260A1">
                      <w:pPr>
                        <w:pStyle w:val="NormalWeb1"/>
                        <w:ind w:left="0"/>
                        <w:rPr>
                          <w:sz w:val="22"/>
                          <w:lang w:val="nl-NL"/>
                        </w:rPr>
                      </w:pPr>
                    </w:p>
                    <w:p w14:paraId="77DB5475" w14:textId="77777777" w:rsidR="003260A1" w:rsidRDefault="003260A1">
                      <w:pPr>
                        <w:pStyle w:val="NormalWeb1"/>
                        <w:ind w:left="1134"/>
                        <w:rPr>
                          <w:sz w:val="22"/>
                          <w:lang w:val="nl-NL"/>
                        </w:rPr>
                      </w:pPr>
                    </w:p>
                    <w:p w14:paraId="3443FAE0" w14:textId="77777777" w:rsidR="003260A1" w:rsidRDefault="003260A1"/>
                  </w:txbxContent>
                </v:textbox>
              </v:shape>
            </w:pict>
          </mc:Fallback>
        </mc:AlternateContent>
      </w:r>
      <w:r w:rsidR="009D5F31">
        <w:rPr>
          <w:b/>
          <w:caps/>
          <w:color w:val="000000"/>
          <w:sz w:val="28"/>
        </w:rPr>
        <w:t>ei in de fles - W</w:t>
      </w:r>
      <w:r w:rsidR="009D5F31">
        <w:rPr>
          <w:b/>
          <w:bCs/>
          <w:sz w:val="28"/>
        </w:rPr>
        <w:t>at met persen niet gaat, gaat wel met zuigen</w:t>
      </w:r>
    </w:p>
    <w:p w14:paraId="464B0556" w14:textId="77777777" w:rsidR="009D5F31" w:rsidRDefault="009D5F31" w:rsidP="009D5F31">
      <w:pPr>
        <w:pStyle w:val="NormalWeb1"/>
        <w:spacing w:after="60"/>
        <w:ind w:left="0"/>
        <w:rPr>
          <w:sz w:val="22"/>
          <w:lang w:val="nl-NL"/>
        </w:rPr>
      </w:pPr>
      <w:r>
        <w:rPr>
          <w:b/>
          <w:bCs/>
          <w:sz w:val="22"/>
          <w:lang w:val="nl-NL"/>
        </w:rPr>
        <w:t>Doel</w:t>
      </w:r>
      <w:r>
        <w:rPr>
          <w:sz w:val="22"/>
          <w:lang w:val="nl-NL"/>
        </w:rPr>
        <w:t>: Demonstratie van de bijna magische werking van eenvoudig op te wekken luchtdrukvariaties.</w:t>
      </w:r>
    </w:p>
    <w:p w14:paraId="47189367" w14:textId="77777777" w:rsidR="009D5F31" w:rsidRDefault="009D5F31" w:rsidP="009D5F31">
      <w:pPr>
        <w:pStyle w:val="NormalWeb1"/>
        <w:spacing w:after="60"/>
        <w:ind w:left="0"/>
        <w:rPr>
          <w:sz w:val="22"/>
          <w:lang w:val="nl-NL"/>
        </w:rPr>
      </w:pPr>
      <w:r>
        <w:rPr>
          <w:sz w:val="22"/>
          <w:lang w:val="nl-NL"/>
        </w:rPr>
        <w:t>(Deze proef kan erg snel verlopen)</w:t>
      </w:r>
    </w:p>
    <w:p w14:paraId="59C5218A" w14:textId="77777777" w:rsidR="009D5F31" w:rsidRDefault="009D5F31">
      <w:pPr>
        <w:spacing w:after="0"/>
      </w:pPr>
    </w:p>
    <w:p w14:paraId="1F284FAB" w14:textId="05B22679" w:rsidR="009D5F31" w:rsidRDefault="009D5F31" w:rsidP="009D5F31">
      <w:pPr>
        <w:pStyle w:val="Heading21"/>
        <w:spacing w:before="0" w:after="0"/>
        <w:ind w:left="0"/>
        <w:rPr>
          <w:b/>
          <w:color w:val="000000"/>
          <w:sz w:val="22"/>
          <w:lang w:val="nl-N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0C96CA" wp14:editId="07002095">
            <wp:simplePos x="0" y="0"/>
            <wp:positionH relativeFrom="column">
              <wp:posOffset>2693538</wp:posOffset>
            </wp:positionH>
            <wp:positionV relativeFrom="paragraph">
              <wp:posOffset>35964</wp:posOffset>
            </wp:positionV>
            <wp:extent cx="3124835" cy="2345690"/>
            <wp:effectExtent l="0" t="0" r="0" b="0"/>
            <wp:wrapSquare wrapText="bothSides"/>
            <wp:docPr id="2" name="Afbeelding 2" descr="..\..\AA_Fotos\Fotos_Ei_in_de_fles\IMGP0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..\AA_Fotos\Fotos_Ei_in_de_fles\IMGP033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00000"/>
          <w:sz w:val="22"/>
          <w:lang w:val="nl-NL"/>
        </w:rPr>
        <w:t>Nodig (ter info –alles is aanwezig)</w:t>
      </w:r>
      <w:r w:rsidRPr="009D5F31">
        <w:rPr>
          <w:noProof/>
          <w:lang w:val="nl-NL"/>
        </w:rPr>
        <w:t xml:space="preserve"> </w:t>
      </w:r>
    </w:p>
    <w:p w14:paraId="68851C2D" w14:textId="550EC499" w:rsidR="009D5F31" w:rsidRDefault="009D5F31" w:rsidP="009D5F31">
      <w:pPr>
        <w:pStyle w:val="NormalWeb1"/>
        <w:numPr>
          <w:ilvl w:val="0"/>
          <w:numId w:val="11"/>
        </w:numPr>
        <w:tabs>
          <w:tab w:val="left" w:pos="426"/>
        </w:tabs>
        <w:spacing w:after="60"/>
        <w:ind w:left="426"/>
        <w:rPr>
          <w:sz w:val="22"/>
          <w:lang w:val="nl-NL"/>
        </w:rPr>
      </w:pPr>
      <w:r>
        <w:rPr>
          <w:sz w:val="22"/>
          <w:lang w:val="nl-NL"/>
        </w:rPr>
        <w:t>Enkele hardgekookte eieren per groepje, maat M (Dit is de enige maat met een onder- én bovengrens. Gemeten diameter met schaal: 41- 44 mm)</w:t>
      </w:r>
      <w:r>
        <w:rPr>
          <w:sz w:val="22"/>
          <w:lang w:val="nl-NL"/>
        </w:rPr>
        <w:br/>
      </w:r>
      <w:r w:rsidR="00716F27">
        <w:rPr>
          <w:sz w:val="22"/>
          <w:lang w:val="nl-NL"/>
        </w:rPr>
        <w:t xml:space="preserve">Er is minimaal 1 ei per groepje, plus </w:t>
      </w:r>
      <w:r w:rsidR="003457C0">
        <w:rPr>
          <w:sz w:val="22"/>
          <w:lang w:val="nl-NL"/>
        </w:rPr>
        <w:t>een paar</w:t>
      </w:r>
      <w:r w:rsidR="00716F27">
        <w:rPr>
          <w:sz w:val="22"/>
          <w:lang w:val="nl-NL"/>
        </w:rPr>
        <w:t xml:space="preserve"> ei</w:t>
      </w:r>
      <w:r w:rsidR="003457C0">
        <w:rPr>
          <w:sz w:val="22"/>
          <w:lang w:val="nl-NL"/>
        </w:rPr>
        <w:t>eren</w:t>
      </w:r>
      <w:r w:rsidR="00716F27">
        <w:rPr>
          <w:sz w:val="22"/>
          <w:lang w:val="nl-NL"/>
        </w:rPr>
        <w:t xml:space="preserve"> voor de begeleider</w:t>
      </w:r>
    </w:p>
    <w:p w14:paraId="5596C802" w14:textId="59430BEB" w:rsidR="009D5F31" w:rsidRDefault="009D5F31" w:rsidP="009D5F31">
      <w:pPr>
        <w:pStyle w:val="NormalWeb1"/>
        <w:numPr>
          <w:ilvl w:val="0"/>
          <w:numId w:val="11"/>
        </w:numPr>
        <w:tabs>
          <w:tab w:val="left" w:pos="426"/>
        </w:tabs>
        <w:spacing w:after="60"/>
        <w:ind w:left="426"/>
        <w:rPr>
          <w:sz w:val="22"/>
          <w:lang w:val="nl-N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668EDD5" wp14:editId="08C39499">
            <wp:simplePos x="0" y="0"/>
            <wp:positionH relativeFrom="column">
              <wp:posOffset>2675725</wp:posOffset>
            </wp:positionH>
            <wp:positionV relativeFrom="paragraph">
              <wp:posOffset>569512</wp:posOffset>
            </wp:positionV>
            <wp:extent cx="3172460" cy="1280160"/>
            <wp:effectExtent l="0" t="0" r="8890" b="0"/>
            <wp:wrapSquare wrapText="bothSides"/>
            <wp:docPr id="1" name="Afbeelding 1" descr="PC132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13242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30000" contrast="3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1" t="29163" r="7291" b="29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lang w:val="nl-NL"/>
        </w:rPr>
        <w:t xml:space="preserve">N.B.: De eieren die barsten tijdens het koken, niet gebruiken. Die zijn niet meer zuiver rond van binnen, en sluiten de fles niet goed af. </w:t>
      </w:r>
    </w:p>
    <w:p w14:paraId="1483D084" w14:textId="4E6DC2FA" w:rsidR="009D5F31" w:rsidRDefault="009D5F31" w:rsidP="009D5F31">
      <w:pPr>
        <w:pStyle w:val="NormalWeb1"/>
        <w:numPr>
          <w:ilvl w:val="0"/>
          <w:numId w:val="11"/>
        </w:numPr>
        <w:tabs>
          <w:tab w:val="left" w:pos="426"/>
        </w:tabs>
        <w:spacing w:after="60"/>
        <w:ind w:left="426"/>
        <w:rPr>
          <w:sz w:val="22"/>
          <w:lang w:val="nl-NL"/>
        </w:rPr>
      </w:pPr>
      <w:r>
        <w:rPr>
          <w:sz w:val="22"/>
          <w:lang w:val="nl-NL"/>
        </w:rPr>
        <w:t xml:space="preserve">Fles met brede hals (Dit luistert nauw – </w:t>
      </w:r>
      <w:bookmarkStart w:id="0" w:name="_Hlk89373491"/>
      <w:r>
        <w:rPr>
          <w:sz w:val="22"/>
          <w:lang w:val="nl-NL"/>
        </w:rPr>
        <w:t>gazpacho van Ferrer</w:t>
      </w:r>
      <w:bookmarkEnd w:id="0"/>
      <w:r>
        <w:rPr>
          <w:sz w:val="22"/>
          <w:lang w:val="nl-NL"/>
        </w:rPr>
        <w:t>, verkrijgbaar bij Jumbo of Plus, is goed: 36,2 mm). Er is 1 fles per groepje beschikbaar, plus 1 fles voor de begeleider.</w:t>
      </w:r>
    </w:p>
    <w:p w14:paraId="1FE31EFD" w14:textId="77777777" w:rsidR="009D5F31" w:rsidRPr="00141D4E" w:rsidRDefault="009D5F31" w:rsidP="009D5F31">
      <w:pPr>
        <w:pStyle w:val="NormalWeb1"/>
        <w:numPr>
          <w:ilvl w:val="0"/>
          <w:numId w:val="11"/>
        </w:numPr>
        <w:tabs>
          <w:tab w:val="left" w:pos="426"/>
        </w:tabs>
        <w:spacing w:after="60"/>
        <w:ind w:left="426"/>
        <w:rPr>
          <w:sz w:val="22"/>
          <w:lang w:val="nl-NL"/>
        </w:rPr>
      </w:pPr>
      <w:r w:rsidRPr="00141D4E">
        <w:rPr>
          <w:sz w:val="22"/>
          <w:lang w:val="nl-NL"/>
        </w:rPr>
        <w:t>Lucifers – bij voorkeur geprepareerd als bundeltje, zie foto. (Doordat de tweede kop iets later ontvlamt, is de timing van lucifers en eieren wat minder kritisch.)</w:t>
      </w:r>
    </w:p>
    <w:p w14:paraId="67288AE0" w14:textId="77777777" w:rsidR="009D5F31" w:rsidRDefault="009D5F31" w:rsidP="009D5F31">
      <w:pPr>
        <w:numPr>
          <w:ilvl w:val="0"/>
          <w:numId w:val="11"/>
        </w:numPr>
        <w:tabs>
          <w:tab w:val="left" w:pos="426"/>
        </w:tabs>
        <w:spacing w:before="40" w:after="60"/>
        <w:ind w:left="426"/>
      </w:pPr>
      <w:r>
        <w:t xml:space="preserve">Bakje met deksel voor schalen en gebruikte en/of kapotte eieren. </w:t>
      </w:r>
    </w:p>
    <w:p w14:paraId="1964B1B5" w14:textId="77777777" w:rsidR="009D5F31" w:rsidRDefault="009D5F31" w:rsidP="009D5F31">
      <w:pPr>
        <w:numPr>
          <w:ilvl w:val="0"/>
          <w:numId w:val="11"/>
        </w:numPr>
        <w:tabs>
          <w:tab w:val="left" w:pos="426"/>
        </w:tabs>
        <w:spacing w:before="40" w:after="60"/>
        <w:ind w:left="426"/>
      </w:pPr>
      <w:r>
        <w:t>Doekje voor knoeien</w:t>
      </w:r>
    </w:p>
    <w:p w14:paraId="470229AC" w14:textId="22DAB050" w:rsidR="009D5F31" w:rsidRDefault="009D5F31" w:rsidP="009D5F31">
      <w:pPr>
        <w:numPr>
          <w:ilvl w:val="0"/>
          <w:numId w:val="11"/>
        </w:numPr>
        <w:tabs>
          <w:tab w:val="left" w:pos="426"/>
        </w:tabs>
        <w:spacing w:before="40" w:after="60"/>
        <w:ind w:left="426"/>
      </w:pPr>
      <w:r>
        <w:t xml:space="preserve">Voor hygiëne bij het blazen (deel 2): Tissues en keukenrol en een </w:t>
      </w:r>
      <w:r>
        <w:t>spuit</w:t>
      </w:r>
      <w:r>
        <w:t>fles ontsmettingsmiddel (Dettol).</w:t>
      </w:r>
    </w:p>
    <w:p w14:paraId="7EECAAC7" w14:textId="77777777" w:rsidR="009D5F31" w:rsidRDefault="009D5F31">
      <w:pPr>
        <w:spacing w:after="0"/>
      </w:pPr>
    </w:p>
    <w:p w14:paraId="2E281A7C" w14:textId="77777777" w:rsidR="009D5F31" w:rsidRDefault="009D5F31" w:rsidP="009D5F31">
      <w:pPr>
        <w:pStyle w:val="Heading21"/>
        <w:spacing w:before="0" w:after="60"/>
        <w:ind w:left="0"/>
        <w:rPr>
          <w:b/>
          <w:color w:val="000000"/>
          <w:sz w:val="22"/>
          <w:lang w:val="nl-NL"/>
        </w:rPr>
      </w:pPr>
      <w:r>
        <w:rPr>
          <w:b/>
          <w:color w:val="000000"/>
          <w:sz w:val="22"/>
          <w:lang w:val="nl-NL"/>
        </w:rPr>
        <w:t>Werkwijze Deel 1 – het ei IN de fles krijgen</w:t>
      </w:r>
    </w:p>
    <w:p w14:paraId="5AE0E358" w14:textId="182CA281" w:rsidR="00716F27" w:rsidRDefault="00716F27" w:rsidP="009D5F31">
      <w:pPr>
        <w:pStyle w:val="NormalWeb6"/>
        <w:numPr>
          <w:ilvl w:val="0"/>
          <w:numId w:val="9"/>
        </w:numPr>
        <w:tabs>
          <w:tab w:val="clear" w:pos="1080"/>
          <w:tab w:val="num" w:pos="284"/>
        </w:tabs>
        <w:spacing w:after="60"/>
        <w:ind w:left="284" w:hanging="284"/>
        <w:rPr>
          <w:sz w:val="22"/>
          <w:lang w:val="nl-NL"/>
        </w:rPr>
      </w:pPr>
      <w:r>
        <w:rPr>
          <w:sz w:val="22"/>
          <w:lang w:val="nl-NL"/>
        </w:rPr>
        <w:t>Neem voor elk groepje een nieuwe schone fles en een nieuw ei. Dit om besmetting met het Corona virus te voorkomen.</w:t>
      </w:r>
    </w:p>
    <w:p w14:paraId="538CD57F" w14:textId="6A4FB4E3" w:rsidR="009D5F31" w:rsidRDefault="009D5F31" w:rsidP="009D5F31">
      <w:pPr>
        <w:pStyle w:val="NormalWeb6"/>
        <w:numPr>
          <w:ilvl w:val="0"/>
          <w:numId w:val="9"/>
        </w:numPr>
        <w:tabs>
          <w:tab w:val="clear" w:pos="1080"/>
          <w:tab w:val="num" w:pos="284"/>
        </w:tabs>
        <w:spacing w:after="60"/>
        <w:ind w:left="284" w:hanging="284"/>
        <w:rPr>
          <w:sz w:val="22"/>
          <w:lang w:val="nl-NL"/>
        </w:rPr>
      </w:pPr>
      <w:r>
        <w:rPr>
          <w:sz w:val="22"/>
          <w:lang w:val="nl-NL"/>
        </w:rPr>
        <w:t>Laat een leerling een ei pellen.</w:t>
      </w:r>
      <w:r w:rsidR="003457C0">
        <w:rPr>
          <w:sz w:val="22"/>
          <w:lang w:val="nl-NL"/>
        </w:rPr>
        <w:t xml:space="preserve"> Laat dit ook de enige leerling zijn die het ei aanraakt.</w:t>
      </w:r>
    </w:p>
    <w:p w14:paraId="5CE749CB" w14:textId="77777777" w:rsidR="009D5F31" w:rsidRDefault="009D5F31" w:rsidP="009D5F31">
      <w:pPr>
        <w:pStyle w:val="NormalWeb6"/>
        <w:numPr>
          <w:ilvl w:val="0"/>
          <w:numId w:val="9"/>
        </w:numPr>
        <w:tabs>
          <w:tab w:val="clear" w:pos="1080"/>
          <w:tab w:val="num" w:pos="284"/>
        </w:tabs>
        <w:spacing w:after="60"/>
        <w:ind w:left="284" w:hanging="284"/>
        <w:rPr>
          <w:sz w:val="22"/>
          <w:lang w:val="nl-NL"/>
        </w:rPr>
      </w:pPr>
      <w:r>
        <w:rPr>
          <w:sz w:val="22"/>
          <w:lang w:val="nl-NL"/>
        </w:rPr>
        <w:t>Zet het ei op de fles. Het valt er niet in.</w:t>
      </w:r>
    </w:p>
    <w:p w14:paraId="3006D6BA" w14:textId="77777777" w:rsidR="009D5F31" w:rsidRDefault="009D5F31" w:rsidP="009D5F31">
      <w:pPr>
        <w:pStyle w:val="NormalWeb6"/>
        <w:numPr>
          <w:ilvl w:val="0"/>
          <w:numId w:val="9"/>
        </w:numPr>
        <w:tabs>
          <w:tab w:val="clear" w:pos="1080"/>
          <w:tab w:val="num" w:pos="284"/>
        </w:tabs>
        <w:spacing w:after="60"/>
        <w:ind w:left="284" w:hanging="284"/>
        <w:rPr>
          <w:sz w:val="22"/>
          <w:lang w:val="nl-NL"/>
        </w:rPr>
      </w:pPr>
      <w:r>
        <w:rPr>
          <w:sz w:val="22"/>
          <w:lang w:val="nl-NL"/>
        </w:rPr>
        <w:t>Vraag de leerlingen: Wat zal er waarschijnlijk gebeuren als je zou proberen het ei in de fles te duwen? (Antwoord: Waarschijnlijk druk je het kapot, en gaat alleen het binnenste deel door naar binnen.)</w:t>
      </w:r>
    </w:p>
    <w:p w14:paraId="11685937" w14:textId="77777777" w:rsidR="009D5F31" w:rsidRDefault="009D5F31" w:rsidP="009D5F31">
      <w:pPr>
        <w:pStyle w:val="NormalWeb6"/>
        <w:numPr>
          <w:ilvl w:val="0"/>
          <w:numId w:val="9"/>
        </w:numPr>
        <w:tabs>
          <w:tab w:val="clear" w:pos="1080"/>
          <w:tab w:val="num" w:pos="284"/>
        </w:tabs>
        <w:spacing w:after="60"/>
        <w:ind w:left="284" w:hanging="284"/>
        <w:rPr>
          <w:sz w:val="22"/>
          <w:lang w:val="nl-NL"/>
        </w:rPr>
      </w:pPr>
      <w:r>
        <w:rPr>
          <w:sz w:val="22"/>
          <w:lang w:val="nl-NL"/>
        </w:rPr>
        <w:t>Vraag de leerlingen hoe het dan zou moeten. Sommigen hebben de proef eerder gezien, b.v. op TikTok.</w:t>
      </w:r>
    </w:p>
    <w:p w14:paraId="6B335CEF" w14:textId="77777777" w:rsidR="009D5F31" w:rsidRDefault="009D5F31" w:rsidP="009D5F31">
      <w:pPr>
        <w:pStyle w:val="NormalWeb6"/>
        <w:numPr>
          <w:ilvl w:val="0"/>
          <w:numId w:val="9"/>
        </w:numPr>
        <w:tabs>
          <w:tab w:val="clear" w:pos="1080"/>
          <w:tab w:val="num" w:pos="284"/>
        </w:tabs>
        <w:spacing w:after="60"/>
        <w:ind w:left="284" w:hanging="284"/>
        <w:rPr>
          <w:sz w:val="22"/>
          <w:lang w:val="nl-NL"/>
        </w:rPr>
      </w:pPr>
      <w:r>
        <w:rPr>
          <w:sz w:val="22"/>
          <w:lang w:val="nl-NL"/>
        </w:rPr>
        <w:t>Haal het ei er weer af.</w:t>
      </w:r>
    </w:p>
    <w:p w14:paraId="2C812161" w14:textId="1D6B622E" w:rsidR="009D5F31" w:rsidRDefault="009D5F31" w:rsidP="009D5F31">
      <w:pPr>
        <w:pStyle w:val="NormalWeb6"/>
        <w:numPr>
          <w:ilvl w:val="0"/>
          <w:numId w:val="9"/>
        </w:numPr>
        <w:tabs>
          <w:tab w:val="clear" w:pos="1080"/>
          <w:tab w:val="num" w:pos="284"/>
        </w:tabs>
        <w:spacing w:after="60"/>
        <w:ind w:left="284" w:hanging="284"/>
        <w:rPr>
          <w:sz w:val="22"/>
          <w:lang w:val="nl-NL"/>
        </w:rPr>
      </w:pPr>
      <w:r>
        <w:rPr>
          <w:sz w:val="22"/>
          <w:lang w:val="nl-NL"/>
        </w:rPr>
        <w:t>Laat een leerling een bundeltje lucifers aansteken en in de fles gooien. Laat een andere leerling</w:t>
      </w:r>
      <w:r w:rsidR="00716F27">
        <w:rPr>
          <w:sz w:val="22"/>
          <w:lang w:val="nl-NL"/>
        </w:rPr>
        <w:t xml:space="preserve"> (wegens Corona hygiëne liefst degene die het ei gepeld heeft)</w:t>
      </w:r>
      <w:r>
        <w:rPr>
          <w:sz w:val="22"/>
          <w:lang w:val="nl-NL"/>
        </w:rPr>
        <w:t xml:space="preserve"> daarna zo snel mogelijk het ei erop zetten, punt naar beneden. (Let op dat het ei goed aansluit op de fles. Evt. een beetje aanduwen. )</w:t>
      </w:r>
    </w:p>
    <w:p w14:paraId="70EA5715" w14:textId="71152145" w:rsidR="009D5F31" w:rsidRDefault="009D5F31" w:rsidP="009D5F31">
      <w:pPr>
        <w:pStyle w:val="NormalWeb6"/>
        <w:numPr>
          <w:ilvl w:val="0"/>
          <w:numId w:val="9"/>
        </w:numPr>
        <w:tabs>
          <w:tab w:val="clear" w:pos="1080"/>
          <w:tab w:val="num" w:pos="284"/>
        </w:tabs>
        <w:spacing w:after="60"/>
        <w:ind w:left="284" w:hanging="284"/>
        <w:rPr>
          <w:sz w:val="22"/>
          <w:lang w:val="nl-NL"/>
        </w:rPr>
      </w:pPr>
      <w:r>
        <w:rPr>
          <w:sz w:val="22"/>
          <w:lang w:val="nl-NL"/>
        </w:rPr>
        <w:t>Wat gebeurt er? Antwoord: Het ei glijdt soepeltjes naar binnen.</w:t>
      </w:r>
      <w:r w:rsidR="00716F27">
        <w:rPr>
          <w:sz w:val="22"/>
          <w:lang w:val="nl-NL"/>
        </w:rPr>
        <w:t xml:space="preserve"> En als je goed opgelet hebt, zie je het ei een beetje wiebelen. Dat is om de lucht eruit te laten.</w:t>
      </w:r>
    </w:p>
    <w:p w14:paraId="691BC074" w14:textId="5F2E4A6E" w:rsidR="009D5F31" w:rsidRDefault="009D5F31" w:rsidP="009D5F31">
      <w:pPr>
        <w:pStyle w:val="NormalWeb6"/>
        <w:numPr>
          <w:ilvl w:val="0"/>
          <w:numId w:val="9"/>
        </w:numPr>
        <w:tabs>
          <w:tab w:val="clear" w:pos="1080"/>
          <w:tab w:val="num" w:pos="284"/>
        </w:tabs>
        <w:spacing w:after="60"/>
        <w:ind w:left="284" w:hanging="284"/>
        <w:rPr>
          <w:sz w:val="22"/>
          <w:lang w:val="nl-NL"/>
        </w:rPr>
      </w:pPr>
      <w:r>
        <w:rPr>
          <w:sz w:val="22"/>
          <w:lang w:val="nl-NL"/>
        </w:rPr>
        <w:t xml:space="preserve">(Het vuur in de fles gaat snel uit. Vandaar dat het noodzakelijk </w:t>
      </w:r>
      <w:r w:rsidR="003457C0">
        <w:rPr>
          <w:sz w:val="22"/>
          <w:lang w:val="nl-NL"/>
        </w:rPr>
        <w:t>is</w:t>
      </w:r>
      <w:r>
        <w:rPr>
          <w:sz w:val="22"/>
          <w:lang w:val="nl-NL"/>
        </w:rPr>
        <w:t xml:space="preserve"> om met z’n tweeën te werken.)</w:t>
      </w:r>
    </w:p>
    <w:p w14:paraId="40B67222" w14:textId="4387E03A" w:rsidR="00716F27" w:rsidRDefault="00716F27" w:rsidP="00716F27">
      <w:pPr>
        <w:pStyle w:val="Heading21"/>
        <w:spacing w:before="0" w:after="60"/>
        <w:ind w:left="0"/>
        <w:rPr>
          <w:b/>
          <w:color w:val="000000"/>
          <w:sz w:val="22"/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9A25C64" wp14:editId="7D8C8321">
            <wp:simplePos x="0" y="0"/>
            <wp:positionH relativeFrom="column">
              <wp:posOffset>3091477</wp:posOffset>
            </wp:positionH>
            <wp:positionV relativeFrom="paragraph">
              <wp:posOffset>5847</wp:posOffset>
            </wp:positionV>
            <wp:extent cx="2854325" cy="2138680"/>
            <wp:effectExtent l="0" t="0" r="3175" b="0"/>
            <wp:wrapSquare wrapText="bothSides"/>
            <wp:docPr id="3" name="Afbeelding 3" descr="Fotos\PC1417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tos\PC14178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13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00000"/>
          <w:sz w:val="22"/>
          <w:lang w:val="nl-NL"/>
        </w:rPr>
        <w:t>Werkwijze Deel 2</w:t>
      </w:r>
      <w:r>
        <w:rPr>
          <w:b/>
          <w:bCs/>
          <w:color w:val="000000"/>
          <w:sz w:val="22"/>
          <w:lang w:val="nl-NL"/>
        </w:rPr>
        <w:t xml:space="preserve"> – het ei er weer UIT</w:t>
      </w:r>
    </w:p>
    <w:p w14:paraId="6A753C64" w14:textId="01549DCF" w:rsidR="00716F27" w:rsidRDefault="00716F27" w:rsidP="00716F27">
      <w:pPr>
        <w:pStyle w:val="NormalWeb6"/>
        <w:numPr>
          <w:ilvl w:val="0"/>
          <w:numId w:val="9"/>
        </w:numPr>
        <w:tabs>
          <w:tab w:val="clear" w:pos="1080"/>
        </w:tabs>
        <w:spacing w:after="60"/>
        <w:ind w:left="284" w:hanging="284"/>
        <w:rPr>
          <w:sz w:val="22"/>
          <w:lang w:val="nl-NL"/>
        </w:rPr>
      </w:pPr>
      <w:r>
        <w:rPr>
          <w:sz w:val="22"/>
          <w:lang w:val="nl-NL"/>
        </w:rPr>
        <w:t xml:space="preserve">Wegens Covid-19 doen we het anders als vroeger. De begeleider heeft zelf een fles waar het ei al in zit. Doe dat voor ze binnenkomen / als laatste bij de ei-in-de-fles proef. Dit is om te zorgen dat er geen ei of fles is waar meer mensen aan komen, zodat er geen besmetting door aanraking kan ontstaan. </w:t>
      </w:r>
    </w:p>
    <w:p w14:paraId="32455633" w14:textId="3964C8B9" w:rsidR="00716F27" w:rsidRDefault="00716F27" w:rsidP="00716F27">
      <w:pPr>
        <w:pStyle w:val="NormalWeb6"/>
        <w:numPr>
          <w:ilvl w:val="0"/>
          <w:numId w:val="9"/>
        </w:numPr>
        <w:tabs>
          <w:tab w:val="clear" w:pos="1080"/>
        </w:tabs>
        <w:spacing w:after="60"/>
        <w:ind w:left="284" w:hanging="284"/>
        <w:rPr>
          <w:sz w:val="22"/>
          <w:lang w:val="nl-NL"/>
        </w:rPr>
      </w:pPr>
      <w:r>
        <w:rPr>
          <w:sz w:val="22"/>
          <w:lang w:val="nl-NL"/>
        </w:rPr>
        <w:t>Manoeuvreer de lucifers naar de opening en haal ze eruit. Dit is niet strikt noodzakelijk, maar het verhindert dat ze straks in de weg zitten.</w:t>
      </w:r>
    </w:p>
    <w:p w14:paraId="29089FD2" w14:textId="7CA74DE8" w:rsidR="00716F27" w:rsidRDefault="00716F27" w:rsidP="00716F27">
      <w:pPr>
        <w:pStyle w:val="NormalWeb6"/>
        <w:numPr>
          <w:ilvl w:val="0"/>
          <w:numId w:val="9"/>
        </w:numPr>
        <w:tabs>
          <w:tab w:val="clear" w:pos="1080"/>
        </w:tabs>
        <w:spacing w:after="60"/>
        <w:ind w:left="284" w:hanging="284"/>
        <w:rPr>
          <w:sz w:val="22"/>
          <w:lang w:val="nl-NL"/>
        </w:rPr>
      </w:pPr>
      <w:r>
        <w:rPr>
          <w:sz w:val="22"/>
          <w:lang w:val="nl-NL"/>
        </w:rPr>
        <w:t>Manoeuvreer het ei dat nu in de fles zit, naar de opening</w:t>
      </w:r>
      <w:r>
        <w:rPr>
          <w:sz w:val="22"/>
          <w:lang w:val="nl-NL"/>
        </w:rPr>
        <w:t xml:space="preserve"> met de punt naar de opening</w:t>
      </w:r>
      <w:r>
        <w:rPr>
          <w:sz w:val="22"/>
          <w:lang w:val="nl-NL"/>
        </w:rPr>
        <w:t>. Let op dat er geen lucifer tussen ei en glas zit</w:t>
      </w:r>
    </w:p>
    <w:p w14:paraId="4AE80518" w14:textId="275D8835" w:rsidR="00716F27" w:rsidRDefault="00716F27" w:rsidP="00716F27">
      <w:pPr>
        <w:pStyle w:val="NormalWeb6"/>
        <w:numPr>
          <w:ilvl w:val="0"/>
          <w:numId w:val="9"/>
        </w:numPr>
        <w:tabs>
          <w:tab w:val="clear" w:pos="1080"/>
        </w:tabs>
        <w:spacing w:after="60"/>
        <w:ind w:left="284" w:hanging="284"/>
        <w:rPr>
          <w:sz w:val="22"/>
          <w:lang w:val="nl-NL"/>
        </w:rPr>
      </w:pPr>
      <w:r>
        <w:rPr>
          <w:sz w:val="22"/>
          <w:lang w:val="nl-NL"/>
        </w:rPr>
        <w:t xml:space="preserve">Hou de fles met de opening een beetje naar beneden, druk de rand van de fles tegen de lippen en </w:t>
      </w:r>
      <w:r>
        <w:rPr>
          <w:b/>
          <w:bCs/>
          <w:sz w:val="22"/>
          <w:lang w:val="nl-NL"/>
        </w:rPr>
        <w:t xml:space="preserve">blaas </w:t>
      </w:r>
      <w:r>
        <w:rPr>
          <w:sz w:val="22"/>
          <w:lang w:val="nl-NL"/>
        </w:rPr>
        <w:t>(!)</w:t>
      </w:r>
    </w:p>
    <w:p w14:paraId="42184056" w14:textId="0D81B19F" w:rsidR="00716F27" w:rsidRDefault="00716F27" w:rsidP="00716F27">
      <w:pPr>
        <w:pStyle w:val="NormalWeb6"/>
        <w:numPr>
          <w:ilvl w:val="0"/>
          <w:numId w:val="9"/>
        </w:numPr>
        <w:tabs>
          <w:tab w:val="clear" w:pos="1080"/>
        </w:tabs>
        <w:spacing w:after="60"/>
        <w:ind w:left="284" w:hanging="284"/>
        <w:rPr>
          <w:sz w:val="22"/>
          <w:lang w:val="nl-NL"/>
        </w:rPr>
      </w:pPr>
      <w:r>
        <w:rPr>
          <w:sz w:val="22"/>
          <w:lang w:val="nl-NL"/>
        </w:rPr>
        <w:t>Trek de fles terug van de mond</w:t>
      </w:r>
      <w:r w:rsidRPr="00716F27">
        <w:rPr>
          <w:noProof/>
          <w:lang w:val="nl-NL"/>
        </w:rPr>
        <w:t xml:space="preserve"> </w:t>
      </w:r>
    </w:p>
    <w:p w14:paraId="3768FC2F" w14:textId="77777777" w:rsidR="00716F27" w:rsidRDefault="00716F27" w:rsidP="00716F27">
      <w:pPr>
        <w:pStyle w:val="NormalWeb6"/>
        <w:numPr>
          <w:ilvl w:val="0"/>
          <w:numId w:val="9"/>
        </w:numPr>
        <w:tabs>
          <w:tab w:val="clear" w:pos="1080"/>
        </w:tabs>
        <w:spacing w:after="60"/>
        <w:ind w:left="284" w:hanging="284"/>
        <w:rPr>
          <w:sz w:val="22"/>
          <w:lang w:val="nl-NL"/>
        </w:rPr>
      </w:pPr>
      <w:r>
        <w:rPr>
          <w:sz w:val="22"/>
          <w:lang w:val="nl-NL"/>
        </w:rPr>
        <w:t>Het ei plopt schijnbaar magisch naar buiten.</w:t>
      </w:r>
    </w:p>
    <w:p w14:paraId="519F61DA" w14:textId="44538666" w:rsidR="00716F27" w:rsidRDefault="00716F27" w:rsidP="00716F27">
      <w:pPr>
        <w:pStyle w:val="NormalWeb6"/>
        <w:numPr>
          <w:ilvl w:val="0"/>
          <w:numId w:val="9"/>
        </w:numPr>
        <w:tabs>
          <w:tab w:val="clear" w:pos="1080"/>
        </w:tabs>
        <w:spacing w:after="60"/>
        <w:ind w:left="284" w:hanging="284"/>
        <w:rPr>
          <w:sz w:val="22"/>
          <w:lang w:val="nl-NL"/>
        </w:rPr>
      </w:pPr>
      <w:r>
        <w:rPr>
          <w:sz w:val="22"/>
          <w:lang w:val="nl-NL"/>
        </w:rPr>
        <w:t xml:space="preserve">Vraag één leerling om het </w:t>
      </w:r>
      <w:r w:rsidR="003457C0">
        <w:rPr>
          <w:sz w:val="22"/>
          <w:lang w:val="nl-NL"/>
        </w:rPr>
        <w:t xml:space="preserve">uitblazen </w:t>
      </w:r>
      <w:r>
        <w:rPr>
          <w:sz w:val="22"/>
          <w:lang w:val="nl-NL"/>
        </w:rPr>
        <w:t xml:space="preserve">te doen bij de fles waar </w:t>
      </w:r>
      <w:r w:rsidR="003457C0">
        <w:rPr>
          <w:sz w:val="22"/>
          <w:lang w:val="nl-NL"/>
        </w:rPr>
        <w:t xml:space="preserve">ze </w:t>
      </w:r>
      <w:r>
        <w:rPr>
          <w:sz w:val="22"/>
          <w:lang w:val="nl-NL"/>
        </w:rPr>
        <w:t xml:space="preserve">zelf het ei in gedaan hebben. Ze willen het vast allemaal proberen, maar dat doen we liever niet, om te zorgen dat er geen besmetting optreedt. </w:t>
      </w:r>
      <w:r w:rsidR="003457C0">
        <w:rPr>
          <w:sz w:val="22"/>
          <w:lang w:val="nl-NL"/>
        </w:rPr>
        <w:t>Het beste is om het te laten doen door de leerling die het ei al aangeraakt heeft.</w:t>
      </w:r>
    </w:p>
    <w:p w14:paraId="6A79CCAC" w14:textId="3F3DE759" w:rsidR="00716F27" w:rsidRDefault="003457C0" w:rsidP="00716F27">
      <w:pPr>
        <w:pStyle w:val="NormalWeb6"/>
        <w:numPr>
          <w:ilvl w:val="0"/>
          <w:numId w:val="9"/>
        </w:numPr>
        <w:tabs>
          <w:tab w:val="clear" w:pos="1080"/>
        </w:tabs>
        <w:spacing w:after="60"/>
        <w:ind w:left="284" w:hanging="284"/>
        <w:rPr>
          <w:sz w:val="22"/>
          <w:lang w:val="nl-NL"/>
        </w:rPr>
      </w:pPr>
      <w:r>
        <w:rPr>
          <w:sz w:val="22"/>
          <w:lang w:val="nl-NL"/>
        </w:rPr>
        <w:t>Gooi het ei in de speciale afvalbak. Niet in een prullenbak doen, want dan gaat het stinken.</w:t>
      </w:r>
      <w:r w:rsidR="00742D21">
        <w:rPr>
          <w:sz w:val="22"/>
          <w:lang w:val="nl-NL"/>
        </w:rPr>
        <w:t xml:space="preserve"> We zouden het ei nogmaals kunnen gebruiken, maar dat doen we niet wegens besmettingsrisico.</w:t>
      </w:r>
    </w:p>
    <w:p w14:paraId="1F21AEDA" w14:textId="6A574E7B" w:rsidR="003457C0" w:rsidRDefault="003457C0" w:rsidP="00716F27">
      <w:pPr>
        <w:pStyle w:val="NormalWeb6"/>
        <w:numPr>
          <w:ilvl w:val="0"/>
          <w:numId w:val="9"/>
        </w:numPr>
        <w:tabs>
          <w:tab w:val="clear" w:pos="1080"/>
        </w:tabs>
        <w:spacing w:after="60"/>
        <w:ind w:left="284" w:hanging="284"/>
        <w:rPr>
          <w:sz w:val="22"/>
          <w:lang w:val="nl-NL"/>
        </w:rPr>
      </w:pPr>
      <w:r>
        <w:rPr>
          <w:sz w:val="22"/>
          <w:lang w:val="nl-NL"/>
        </w:rPr>
        <w:t>Gebruik een stuk keukenrol en Dettol om de fles schoon te maken</w:t>
      </w:r>
      <w:r w:rsidR="00742D21">
        <w:rPr>
          <w:sz w:val="22"/>
          <w:lang w:val="nl-NL"/>
        </w:rPr>
        <w:t xml:space="preserve"> (de hals)</w:t>
      </w:r>
      <w:r>
        <w:rPr>
          <w:sz w:val="22"/>
          <w:lang w:val="nl-NL"/>
        </w:rPr>
        <w:t>. We gebruiken de fles slechts één keer, maar willen voorkomen dat er besmetting zou kunnen plaatsvinden met ander materiaal waarmee de flessen straks in het krat retour gaan.</w:t>
      </w:r>
    </w:p>
    <w:p w14:paraId="326AB4B4" w14:textId="56D0E559" w:rsidR="00742D21" w:rsidRDefault="00742D21" w:rsidP="00716F27">
      <w:pPr>
        <w:pStyle w:val="NormalWeb6"/>
        <w:numPr>
          <w:ilvl w:val="0"/>
          <w:numId w:val="9"/>
        </w:numPr>
        <w:tabs>
          <w:tab w:val="clear" w:pos="1080"/>
        </w:tabs>
        <w:spacing w:after="60"/>
        <w:ind w:left="284" w:hanging="284"/>
        <w:rPr>
          <w:sz w:val="22"/>
          <w:lang w:val="nl-NL"/>
        </w:rPr>
      </w:pPr>
      <w:r>
        <w:rPr>
          <w:sz w:val="22"/>
          <w:lang w:val="nl-NL"/>
        </w:rPr>
        <w:t>Laat alle leerlingen hun handen ontsmetten (20 seconde met Glycerona)</w:t>
      </w:r>
    </w:p>
    <w:p w14:paraId="5DADD293" w14:textId="77777777" w:rsidR="00716F27" w:rsidRDefault="00716F27" w:rsidP="00716F27"/>
    <w:p w14:paraId="0A62E641" w14:textId="77777777" w:rsidR="003457C0" w:rsidRDefault="003457C0" w:rsidP="003457C0">
      <w:pPr>
        <w:spacing w:after="60"/>
        <w:rPr>
          <w:b/>
          <w:bCs/>
        </w:rPr>
      </w:pPr>
      <w:r>
        <w:rPr>
          <w:b/>
          <w:bCs/>
        </w:rPr>
        <w:t>Toelichting deel 1</w:t>
      </w:r>
    </w:p>
    <w:p w14:paraId="0F28046A" w14:textId="4A5D4E9C" w:rsidR="003457C0" w:rsidRDefault="003457C0" w:rsidP="003457C0">
      <w:pPr>
        <w:pStyle w:val="NormalWeb6"/>
        <w:numPr>
          <w:ilvl w:val="0"/>
          <w:numId w:val="9"/>
        </w:numPr>
        <w:tabs>
          <w:tab w:val="clear" w:pos="1080"/>
          <w:tab w:val="left" w:pos="284"/>
        </w:tabs>
        <w:spacing w:after="60"/>
        <w:ind w:left="284" w:hanging="284"/>
        <w:rPr>
          <w:sz w:val="22"/>
          <w:lang w:val="nl-NL"/>
        </w:rPr>
      </w:pPr>
      <w:r>
        <w:rPr>
          <w:sz w:val="22"/>
          <w:lang w:val="nl-NL"/>
        </w:rPr>
        <w:t xml:space="preserve">Zo lang de lucifers branden, wordt de lucht in de fles verwarmd en wil daardoor uitzetten. </w:t>
      </w:r>
      <w:r w:rsidR="00742D21">
        <w:rPr>
          <w:sz w:val="22"/>
          <w:lang w:val="nl-NL"/>
        </w:rPr>
        <w:t>Daardoor</w:t>
      </w:r>
      <w:r>
        <w:rPr>
          <w:sz w:val="22"/>
          <w:lang w:val="nl-NL"/>
        </w:rPr>
        <w:t xml:space="preserve"> loopt de druk </w:t>
      </w:r>
      <w:r w:rsidR="00742D21">
        <w:rPr>
          <w:sz w:val="22"/>
          <w:lang w:val="nl-NL"/>
        </w:rPr>
        <w:t xml:space="preserve">in de fles </w:t>
      </w:r>
      <w:r>
        <w:rPr>
          <w:sz w:val="22"/>
          <w:lang w:val="nl-NL"/>
        </w:rPr>
        <w:t xml:space="preserve">op. </w:t>
      </w:r>
    </w:p>
    <w:p w14:paraId="0D3E14D8" w14:textId="2CEF1799" w:rsidR="003457C0" w:rsidRDefault="003457C0" w:rsidP="003457C0">
      <w:pPr>
        <w:pStyle w:val="NormalWeb6"/>
        <w:numPr>
          <w:ilvl w:val="0"/>
          <w:numId w:val="9"/>
        </w:numPr>
        <w:tabs>
          <w:tab w:val="clear" w:pos="1080"/>
          <w:tab w:val="left" w:pos="284"/>
          <w:tab w:val="num" w:pos="426"/>
        </w:tabs>
        <w:spacing w:after="60"/>
        <w:ind w:left="284" w:hanging="284"/>
        <w:rPr>
          <w:sz w:val="22"/>
          <w:lang w:val="nl-NL"/>
        </w:rPr>
      </w:pPr>
      <w:r>
        <w:rPr>
          <w:sz w:val="22"/>
          <w:lang w:val="nl-NL"/>
        </w:rPr>
        <w:t>De hogere luchtdruk tilt het ei een beetje op, en de rest van de uitzettende lucht ontsnapt</w:t>
      </w:r>
      <w:r w:rsidR="00742D21">
        <w:rPr>
          <w:sz w:val="22"/>
          <w:lang w:val="nl-NL"/>
        </w:rPr>
        <w:t xml:space="preserve"> totdat de druk binnen en buiten de fles gelijk is</w:t>
      </w:r>
      <w:r>
        <w:rPr>
          <w:sz w:val="22"/>
          <w:lang w:val="nl-NL"/>
        </w:rPr>
        <w:t>.</w:t>
      </w:r>
    </w:p>
    <w:p w14:paraId="21B24B7F" w14:textId="77777777" w:rsidR="003457C0" w:rsidRDefault="003457C0" w:rsidP="003457C0">
      <w:pPr>
        <w:pStyle w:val="NormalWeb6"/>
        <w:numPr>
          <w:ilvl w:val="0"/>
          <w:numId w:val="9"/>
        </w:numPr>
        <w:tabs>
          <w:tab w:val="clear" w:pos="1080"/>
          <w:tab w:val="left" w:pos="284"/>
          <w:tab w:val="num" w:pos="426"/>
        </w:tabs>
        <w:spacing w:after="60"/>
        <w:ind w:left="284" w:hanging="284"/>
        <w:rPr>
          <w:sz w:val="22"/>
          <w:lang w:val="nl-NL"/>
        </w:rPr>
      </w:pPr>
      <w:r>
        <w:rPr>
          <w:sz w:val="22"/>
          <w:lang w:val="nl-NL"/>
        </w:rPr>
        <w:t xml:space="preserve">Als het vuur eenmaal gedoofd is, zakt het ei terug en sluit de fles luchtdicht af. </w:t>
      </w:r>
    </w:p>
    <w:p w14:paraId="5006F8A0" w14:textId="77777777" w:rsidR="003457C0" w:rsidRDefault="003457C0" w:rsidP="003457C0">
      <w:pPr>
        <w:pStyle w:val="NormalWeb6"/>
        <w:numPr>
          <w:ilvl w:val="0"/>
          <w:numId w:val="9"/>
        </w:numPr>
        <w:tabs>
          <w:tab w:val="clear" w:pos="1080"/>
          <w:tab w:val="left" w:pos="284"/>
          <w:tab w:val="num" w:pos="426"/>
        </w:tabs>
        <w:spacing w:after="60"/>
        <w:ind w:left="284" w:hanging="284"/>
        <w:rPr>
          <w:sz w:val="22"/>
          <w:lang w:val="nl-NL"/>
        </w:rPr>
      </w:pPr>
      <w:r>
        <w:rPr>
          <w:sz w:val="22"/>
          <w:lang w:val="nl-NL"/>
        </w:rPr>
        <w:t>Door de afkoeling ontstaat onderdruk, waardoor het ei in de fles gezogen wordt.</w:t>
      </w:r>
    </w:p>
    <w:p w14:paraId="367CFE23" w14:textId="77777777" w:rsidR="003457C0" w:rsidRDefault="003457C0" w:rsidP="003457C0">
      <w:pPr>
        <w:pStyle w:val="NormalWeb6"/>
        <w:numPr>
          <w:ilvl w:val="0"/>
          <w:numId w:val="9"/>
        </w:numPr>
        <w:tabs>
          <w:tab w:val="clear" w:pos="1080"/>
          <w:tab w:val="left" w:pos="284"/>
          <w:tab w:val="num" w:pos="426"/>
        </w:tabs>
        <w:spacing w:after="60"/>
        <w:ind w:left="284" w:hanging="284"/>
        <w:rPr>
          <w:sz w:val="22"/>
          <w:lang w:val="nl-NL"/>
        </w:rPr>
      </w:pPr>
      <w:r>
        <w:rPr>
          <w:sz w:val="22"/>
          <w:lang w:val="nl-NL"/>
        </w:rPr>
        <w:t>De onderdruk is volledig gelijkmatig, waardoor het ei heel blijft en alleen vervormt tijdens dit proces</w:t>
      </w:r>
    </w:p>
    <w:p w14:paraId="10C91ED3" w14:textId="77777777" w:rsidR="003457C0" w:rsidRDefault="003457C0">
      <w:pPr>
        <w:spacing w:after="0"/>
      </w:pPr>
    </w:p>
    <w:p w14:paraId="0EB04ACA" w14:textId="77777777" w:rsidR="003457C0" w:rsidRDefault="003457C0" w:rsidP="003457C0">
      <w:pPr>
        <w:spacing w:after="60"/>
        <w:rPr>
          <w:b/>
          <w:bCs/>
        </w:rPr>
      </w:pPr>
      <w:r>
        <w:rPr>
          <w:b/>
          <w:bCs/>
        </w:rPr>
        <w:t>Toelichting deel 2</w:t>
      </w:r>
    </w:p>
    <w:p w14:paraId="1C31DB76" w14:textId="77777777" w:rsidR="003457C0" w:rsidRDefault="003457C0" w:rsidP="003457C0">
      <w:pPr>
        <w:pStyle w:val="NormalWeb6"/>
        <w:numPr>
          <w:ilvl w:val="0"/>
          <w:numId w:val="9"/>
        </w:numPr>
        <w:tabs>
          <w:tab w:val="clear" w:pos="1080"/>
          <w:tab w:val="num" w:pos="284"/>
        </w:tabs>
        <w:spacing w:after="60"/>
        <w:ind w:left="284" w:hanging="284"/>
        <w:rPr>
          <w:sz w:val="22"/>
          <w:lang w:val="nl-NL"/>
        </w:rPr>
      </w:pPr>
      <w:r>
        <w:rPr>
          <w:sz w:val="22"/>
          <w:lang w:val="nl-NL"/>
        </w:rPr>
        <w:t xml:space="preserve">Door het “manoeuvreren” sluit het ei de fles luchtdicht af. </w:t>
      </w:r>
    </w:p>
    <w:p w14:paraId="3FBCFA8F" w14:textId="77777777" w:rsidR="003457C0" w:rsidRDefault="003457C0" w:rsidP="003457C0">
      <w:pPr>
        <w:pStyle w:val="NormalWeb6"/>
        <w:numPr>
          <w:ilvl w:val="0"/>
          <w:numId w:val="9"/>
        </w:numPr>
        <w:tabs>
          <w:tab w:val="clear" w:pos="1080"/>
          <w:tab w:val="num" w:pos="284"/>
        </w:tabs>
        <w:spacing w:after="60"/>
        <w:ind w:left="284" w:hanging="284"/>
        <w:rPr>
          <w:sz w:val="22"/>
          <w:lang w:val="nl-NL"/>
        </w:rPr>
      </w:pPr>
      <w:r>
        <w:rPr>
          <w:sz w:val="22"/>
          <w:lang w:val="nl-NL"/>
        </w:rPr>
        <w:t>Door het blazen wordt het ei iets teruggeduwd in de fles. Het blazen zorgt daarna voor overdruk in de fles.</w:t>
      </w:r>
    </w:p>
    <w:p w14:paraId="4FE51EBC" w14:textId="77777777" w:rsidR="003457C0" w:rsidRDefault="003457C0" w:rsidP="003457C0">
      <w:pPr>
        <w:pStyle w:val="NormalWeb6"/>
        <w:numPr>
          <w:ilvl w:val="0"/>
          <w:numId w:val="9"/>
        </w:numPr>
        <w:tabs>
          <w:tab w:val="clear" w:pos="1080"/>
          <w:tab w:val="num" w:pos="284"/>
        </w:tabs>
        <w:spacing w:after="60"/>
        <w:ind w:left="284" w:hanging="284"/>
        <w:rPr>
          <w:sz w:val="22"/>
          <w:lang w:val="nl-NL"/>
        </w:rPr>
      </w:pPr>
      <w:r>
        <w:rPr>
          <w:sz w:val="22"/>
          <w:lang w:val="nl-NL"/>
        </w:rPr>
        <w:t xml:space="preserve">Op het moment dat je ophoud met blazen, sluit het ei de fles weer af. </w:t>
      </w:r>
    </w:p>
    <w:p w14:paraId="23D8E385" w14:textId="77777777" w:rsidR="003457C0" w:rsidRDefault="003457C0" w:rsidP="003457C0">
      <w:pPr>
        <w:pStyle w:val="NormalWeb6"/>
        <w:numPr>
          <w:ilvl w:val="0"/>
          <w:numId w:val="9"/>
        </w:numPr>
        <w:tabs>
          <w:tab w:val="clear" w:pos="1080"/>
          <w:tab w:val="num" w:pos="284"/>
        </w:tabs>
        <w:spacing w:after="60"/>
        <w:ind w:left="284" w:hanging="284"/>
        <w:rPr>
          <w:sz w:val="22"/>
          <w:lang w:val="nl-NL"/>
        </w:rPr>
      </w:pPr>
      <w:r>
        <w:rPr>
          <w:sz w:val="22"/>
          <w:lang w:val="nl-NL"/>
        </w:rPr>
        <w:t>De overdruk die nog aanwezig is in de fles duwt het ei naar buiten.</w:t>
      </w:r>
    </w:p>
    <w:p w14:paraId="529D3B42" w14:textId="77777777" w:rsidR="003457C0" w:rsidRDefault="003457C0" w:rsidP="003457C0">
      <w:pPr>
        <w:pStyle w:val="NormalWeb6"/>
        <w:numPr>
          <w:ilvl w:val="0"/>
          <w:numId w:val="9"/>
        </w:numPr>
        <w:tabs>
          <w:tab w:val="clear" w:pos="1080"/>
          <w:tab w:val="num" w:pos="284"/>
        </w:tabs>
        <w:spacing w:after="60"/>
        <w:ind w:left="284" w:hanging="284"/>
        <w:rPr>
          <w:sz w:val="22"/>
          <w:lang w:val="nl-NL"/>
        </w:rPr>
      </w:pPr>
      <w:r>
        <w:rPr>
          <w:sz w:val="22"/>
          <w:lang w:val="nl-NL"/>
        </w:rPr>
        <w:t>De overdruk is volledig gelijkmatig, waardoor het ei heel blijft en alleen vervormt tijdens dit proces.</w:t>
      </w:r>
    </w:p>
    <w:sectPr w:rsidR="003457C0" w:rsidSect="003260A1">
      <w:footerReference w:type="default" r:id="rId10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25D03" w14:textId="77777777" w:rsidR="00BD3FDC" w:rsidRDefault="00BD3FDC">
      <w:pPr>
        <w:spacing w:after="0"/>
      </w:pPr>
      <w:r>
        <w:separator/>
      </w:r>
    </w:p>
  </w:endnote>
  <w:endnote w:type="continuationSeparator" w:id="0">
    <w:p w14:paraId="2F992B90" w14:textId="77777777" w:rsidR="00BD3FDC" w:rsidRDefault="00BD3F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2075" w14:textId="7DE56DA3" w:rsidR="003260A1" w:rsidRDefault="000562A7">
    <w:pPr>
      <w:pStyle w:val="Footer"/>
      <w:tabs>
        <w:tab w:val="clear" w:pos="2268"/>
        <w:tab w:val="clear" w:pos="4536"/>
        <w:tab w:val="left" w:pos="1985"/>
        <w:tab w:val="left" w:pos="3686"/>
      </w:tabs>
      <w:rPr>
        <w:sz w:val="22"/>
      </w:rPr>
    </w:pPr>
    <w:r>
      <w:rPr>
        <w:snapToGrid w:val="0"/>
        <w:lang w:eastAsia="en-US"/>
      </w:rPr>
      <w:fldChar w:fldCharType="begin"/>
    </w:r>
    <w:r w:rsidR="0078755D">
      <w:rPr>
        <w:snapToGrid w:val="0"/>
        <w:lang w:eastAsia="en-US"/>
      </w:rPr>
      <w:instrText xml:space="preserve"> FILENAME </w:instrText>
    </w:r>
    <w:r>
      <w:rPr>
        <w:snapToGrid w:val="0"/>
        <w:lang w:eastAsia="en-US"/>
      </w:rPr>
      <w:fldChar w:fldCharType="separate"/>
    </w:r>
    <w:r w:rsidR="00D332DE">
      <w:rPr>
        <w:noProof/>
        <w:snapToGrid w:val="0"/>
        <w:lang w:eastAsia="en-US"/>
      </w:rPr>
      <w:t>EiInDeFles_v10.docx</w:t>
    </w:r>
    <w:r>
      <w:rPr>
        <w:snapToGrid w:val="0"/>
        <w:lang w:eastAsia="en-US"/>
      </w:rPr>
      <w:fldChar w:fldCharType="end"/>
    </w:r>
    <w:r w:rsidR="0078755D">
      <w:tab/>
    </w:r>
    <w:r w:rsidR="0078755D">
      <w:rPr>
        <w:snapToGrid w:val="0"/>
        <w:lang w:eastAsia="en-US"/>
      </w:rPr>
      <w:t>Fred Heutink</w:t>
    </w:r>
    <w:r w:rsidR="0085353F">
      <w:rPr>
        <w:snapToGrid w:val="0"/>
        <w:lang w:eastAsia="en-US"/>
      </w:rPr>
      <w:t xml:space="preserve"> / Hans de Jong</w:t>
    </w:r>
    <w:r w:rsidR="0078755D">
      <w:rPr>
        <w:snapToGrid w:val="0"/>
        <w:lang w:eastAsia="en-US"/>
      </w:rPr>
      <w:tab/>
    </w:r>
    <w:r>
      <w:rPr>
        <w:snapToGrid w:val="0"/>
        <w:lang w:eastAsia="en-US"/>
      </w:rPr>
      <w:fldChar w:fldCharType="begin"/>
    </w:r>
    <w:r w:rsidR="0078755D">
      <w:rPr>
        <w:snapToGrid w:val="0"/>
        <w:lang w:eastAsia="en-US"/>
      </w:rPr>
      <w:instrText xml:space="preserve"> DATE </w:instrText>
    </w:r>
    <w:r>
      <w:rPr>
        <w:snapToGrid w:val="0"/>
        <w:lang w:eastAsia="en-US"/>
      </w:rPr>
      <w:fldChar w:fldCharType="separate"/>
    </w:r>
    <w:r w:rsidR="00D332DE">
      <w:rPr>
        <w:noProof/>
        <w:snapToGrid w:val="0"/>
        <w:lang w:eastAsia="en-US"/>
      </w:rPr>
      <w:t>2-12-2021</w:t>
    </w:r>
    <w:r>
      <w:rPr>
        <w:snapToGrid w:val="0"/>
        <w:lang w:eastAsia="en-US"/>
      </w:rPr>
      <w:fldChar w:fldCharType="end"/>
    </w:r>
    <w:r w:rsidR="0078755D">
      <w:rPr>
        <w:snapToGrid w:val="0"/>
        <w:lang w:eastAsia="en-US"/>
      </w:rPr>
      <w:tab/>
    </w:r>
    <w:r>
      <w:rPr>
        <w:snapToGrid w:val="0"/>
        <w:sz w:val="22"/>
        <w:lang w:eastAsia="en-US"/>
      </w:rPr>
      <w:fldChar w:fldCharType="begin"/>
    </w:r>
    <w:r w:rsidR="0078755D">
      <w:rPr>
        <w:snapToGrid w:val="0"/>
        <w:sz w:val="22"/>
        <w:lang w:eastAsia="en-US"/>
      </w:rPr>
      <w:instrText xml:space="preserve"> PAGE </w:instrText>
    </w:r>
    <w:r>
      <w:rPr>
        <w:snapToGrid w:val="0"/>
        <w:sz w:val="22"/>
        <w:lang w:eastAsia="en-US"/>
      </w:rPr>
      <w:fldChar w:fldCharType="separate"/>
    </w:r>
    <w:r w:rsidR="004B0E97">
      <w:rPr>
        <w:noProof/>
        <w:snapToGrid w:val="0"/>
        <w:sz w:val="22"/>
        <w:lang w:eastAsia="en-US"/>
      </w:rPr>
      <w:t>1</w:t>
    </w:r>
    <w:r>
      <w:rPr>
        <w:snapToGrid w:val="0"/>
        <w:sz w:val="22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C0AD9" w14:textId="77777777" w:rsidR="00BD3FDC" w:rsidRDefault="00BD3FDC">
      <w:pPr>
        <w:spacing w:after="0"/>
      </w:pPr>
      <w:r>
        <w:separator/>
      </w:r>
    </w:p>
  </w:footnote>
  <w:footnote w:type="continuationSeparator" w:id="0">
    <w:p w14:paraId="0390EA54" w14:textId="77777777" w:rsidR="00BD3FDC" w:rsidRDefault="00BD3F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30006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FB"/>
    <w:multiLevelType w:val="multilevel"/>
    <w:tmpl w:val="334A0A1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4262DDC"/>
    <w:multiLevelType w:val="hybridMultilevel"/>
    <w:tmpl w:val="26B20352"/>
    <w:lvl w:ilvl="0" w:tplc="0413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FF139B"/>
    <w:multiLevelType w:val="hybridMultilevel"/>
    <w:tmpl w:val="CF0692EE"/>
    <w:lvl w:ilvl="0" w:tplc="F1A4A66E">
      <w:start w:val="3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96B47"/>
    <w:multiLevelType w:val="hybridMultilevel"/>
    <w:tmpl w:val="8BF0F8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A6206"/>
    <w:multiLevelType w:val="singleLevel"/>
    <w:tmpl w:val="0413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AC"/>
    <w:rsid w:val="00033BFE"/>
    <w:rsid w:val="000562A7"/>
    <w:rsid w:val="00141D4E"/>
    <w:rsid w:val="00161561"/>
    <w:rsid w:val="003260A1"/>
    <w:rsid w:val="003457C0"/>
    <w:rsid w:val="00450826"/>
    <w:rsid w:val="004B0E97"/>
    <w:rsid w:val="0052080A"/>
    <w:rsid w:val="005749E2"/>
    <w:rsid w:val="006407A8"/>
    <w:rsid w:val="006D6D2B"/>
    <w:rsid w:val="00716F27"/>
    <w:rsid w:val="00742D21"/>
    <w:rsid w:val="0078755D"/>
    <w:rsid w:val="0085353F"/>
    <w:rsid w:val="009D0396"/>
    <w:rsid w:val="009D5F31"/>
    <w:rsid w:val="00B85F4F"/>
    <w:rsid w:val="00BB3DAC"/>
    <w:rsid w:val="00BD3FDC"/>
    <w:rsid w:val="00D332DE"/>
    <w:rsid w:val="00D822E2"/>
    <w:rsid w:val="00E34190"/>
    <w:rsid w:val="00EF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,"/>
  <w:listSeparator w:val=";"/>
  <w14:docId w14:val="461D03BC"/>
  <w15:docId w15:val="{BA9C019D-6D51-440B-8CE9-61B93B29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0A1"/>
    <w:pPr>
      <w:spacing w:after="120"/>
    </w:pPr>
    <w:rPr>
      <w:sz w:val="22"/>
    </w:rPr>
  </w:style>
  <w:style w:type="paragraph" w:styleId="Heading1">
    <w:name w:val="heading 1"/>
    <w:basedOn w:val="Normal"/>
    <w:next w:val="Normal"/>
    <w:qFormat/>
    <w:rsid w:val="003260A1"/>
    <w:pPr>
      <w:keepNext/>
      <w:numPr>
        <w:numId w:val="4"/>
      </w:numPr>
      <w:spacing w:before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3260A1"/>
    <w:pPr>
      <w:keepNext/>
      <w:numPr>
        <w:ilvl w:val="1"/>
        <w:numId w:val="5"/>
      </w:numPr>
      <w:spacing w:before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3260A1"/>
    <w:pPr>
      <w:keepNext/>
      <w:numPr>
        <w:ilvl w:val="2"/>
        <w:numId w:val="6"/>
      </w:numPr>
      <w:spacing w:before="12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2">
    <w:name w:val="normal12"/>
    <w:basedOn w:val="Normal"/>
    <w:rsid w:val="003260A1"/>
    <w:rPr>
      <w:sz w:val="24"/>
    </w:rPr>
  </w:style>
  <w:style w:type="paragraph" w:styleId="TOC1">
    <w:name w:val="toc 1"/>
    <w:basedOn w:val="Normal"/>
    <w:next w:val="Normal"/>
    <w:semiHidden/>
    <w:rsid w:val="003260A1"/>
    <w:pPr>
      <w:tabs>
        <w:tab w:val="right" w:leader="dot" w:pos="8306"/>
      </w:tabs>
      <w:spacing w:before="120"/>
    </w:pPr>
    <w:rPr>
      <w:b/>
      <w:caps/>
    </w:rPr>
  </w:style>
  <w:style w:type="paragraph" w:styleId="TOC2">
    <w:name w:val="toc 2"/>
    <w:basedOn w:val="Normal"/>
    <w:next w:val="Normal"/>
    <w:semiHidden/>
    <w:rsid w:val="003260A1"/>
    <w:pPr>
      <w:tabs>
        <w:tab w:val="right" w:leader="dot" w:pos="8306"/>
      </w:tabs>
      <w:spacing w:before="60" w:after="60"/>
      <w:ind w:left="198"/>
    </w:pPr>
  </w:style>
  <w:style w:type="paragraph" w:customStyle="1" w:styleId="HeadingBase">
    <w:name w:val="Heading Base"/>
    <w:basedOn w:val="Normal"/>
    <w:next w:val="BodyText"/>
    <w:rsid w:val="003260A1"/>
    <w:pPr>
      <w:keepNext/>
      <w:keepLines/>
      <w:spacing w:before="360" w:line="360" w:lineRule="exact"/>
    </w:pPr>
    <w:rPr>
      <w:b/>
      <w:kern w:val="28"/>
      <w:sz w:val="28"/>
    </w:rPr>
  </w:style>
  <w:style w:type="paragraph" w:styleId="BodyText">
    <w:name w:val="Body Text"/>
    <w:basedOn w:val="Normal"/>
    <w:semiHidden/>
    <w:rsid w:val="003260A1"/>
    <w:pPr>
      <w:ind w:left="567"/>
    </w:pPr>
  </w:style>
  <w:style w:type="paragraph" w:customStyle="1" w:styleId="SectionHeading">
    <w:name w:val="Section Heading"/>
    <w:basedOn w:val="HeadingBase"/>
    <w:rsid w:val="003260A1"/>
    <w:pPr>
      <w:spacing w:before="0" w:after="0"/>
    </w:pPr>
  </w:style>
  <w:style w:type="character" w:styleId="PageNumber">
    <w:name w:val="page number"/>
    <w:basedOn w:val="DefaultParagraphFont"/>
    <w:semiHidden/>
    <w:rsid w:val="003260A1"/>
  </w:style>
  <w:style w:type="paragraph" w:styleId="TOAHeading">
    <w:name w:val="toa heading"/>
    <w:basedOn w:val="HeadingBase"/>
    <w:next w:val="TableofAuthorities"/>
    <w:semiHidden/>
    <w:rsid w:val="003260A1"/>
  </w:style>
  <w:style w:type="paragraph" w:styleId="TableofAuthorities">
    <w:name w:val="table of authorities"/>
    <w:basedOn w:val="Normal"/>
    <w:next w:val="Normal"/>
    <w:semiHidden/>
    <w:rsid w:val="003260A1"/>
    <w:pPr>
      <w:ind w:left="200" w:hanging="200"/>
    </w:pPr>
  </w:style>
  <w:style w:type="paragraph" w:styleId="TOC3">
    <w:name w:val="toc 3"/>
    <w:basedOn w:val="Normal"/>
    <w:next w:val="Normal"/>
    <w:semiHidden/>
    <w:rsid w:val="003260A1"/>
    <w:pPr>
      <w:tabs>
        <w:tab w:val="right" w:leader="dot" w:pos="8306"/>
      </w:tabs>
      <w:ind w:left="400"/>
    </w:pPr>
    <w:rPr>
      <w:i/>
    </w:rPr>
  </w:style>
  <w:style w:type="paragraph" w:styleId="Footer">
    <w:name w:val="footer"/>
    <w:basedOn w:val="Normal"/>
    <w:semiHidden/>
    <w:rsid w:val="003260A1"/>
    <w:pPr>
      <w:tabs>
        <w:tab w:val="left" w:pos="2268"/>
        <w:tab w:val="left" w:pos="4536"/>
        <w:tab w:val="right" w:pos="8306"/>
      </w:tabs>
    </w:pPr>
    <w:rPr>
      <w:sz w:val="12"/>
    </w:rPr>
  </w:style>
  <w:style w:type="paragraph" w:styleId="Header">
    <w:name w:val="header"/>
    <w:basedOn w:val="Normal"/>
    <w:semiHidden/>
    <w:rsid w:val="003260A1"/>
    <w:pPr>
      <w:tabs>
        <w:tab w:val="center" w:pos="4153"/>
        <w:tab w:val="right" w:pos="8306"/>
      </w:tabs>
    </w:pPr>
    <w:rPr>
      <w:sz w:val="18"/>
    </w:rPr>
  </w:style>
  <w:style w:type="paragraph" w:customStyle="1" w:styleId="Table8">
    <w:name w:val="Table8"/>
    <w:basedOn w:val="Normal"/>
    <w:rsid w:val="003260A1"/>
    <w:pPr>
      <w:spacing w:before="20" w:after="20"/>
      <w:jc w:val="center"/>
    </w:pPr>
    <w:rPr>
      <w:sz w:val="16"/>
    </w:rPr>
  </w:style>
  <w:style w:type="paragraph" w:customStyle="1" w:styleId="NormalWeb1">
    <w:name w:val="Normal (Web)1"/>
    <w:basedOn w:val="Normal"/>
    <w:rsid w:val="003260A1"/>
    <w:pPr>
      <w:spacing w:after="0"/>
      <w:ind w:left="900" w:right="750"/>
    </w:pPr>
    <w:rPr>
      <w:color w:val="000000"/>
      <w:sz w:val="45"/>
      <w:lang w:val="en-US"/>
    </w:rPr>
  </w:style>
  <w:style w:type="paragraph" w:customStyle="1" w:styleId="Heading21">
    <w:name w:val="Heading 21"/>
    <w:basedOn w:val="Normal"/>
    <w:rsid w:val="003260A1"/>
    <w:pPr>
      <w:spacing w:before="450" w:after="450"/>
      <w:ind w:left="900" w:right="750"/>
      <w:outlineLvl w:val="2"/>
    </w:pPr>
    <w:rPr>
      <w:color w:val="FF00FF"/>
      <w:sz w:val="45"/>
      <w:lang w:val="en-US"/>
    </w:rPr>
  </w:style>
  <w:style w:type="paragraph" w:customStyle="1" w:styleId="NormalWeb6">
    <w:name w:val="Normal (Web)6"/>
    <w:basedOn w:val="Normal"/>
    <w:rsid w:val="003260A1"/>
    <w:pPr>
      <w:spacing w:after="0"/>
    </w:pPr>
    <w:rPr>
      <w:color w:val="000000"/>
      <w:sz w:val="45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DA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D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red\Mijn%20documenten\Mijn%20laptop\Sjablonen\Met_footer.do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Met_footer.dot</Template>
  <TotalTime>138</TotalTime>
  <Pages>2</Pages>
  <Words>875</Words>
  <Characters>4023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Heulos</Company>
  <LinksUpToDate>false</LinksUpToDate>
  <CharactersWithSpaces>4889</CharactersWithSpaces>
  <SharedDoc>false</SharedDoc>
  <HLinks>
    <vt:vector size="18" baseType="variant">
      <vt:variant>
        <vt:i4>1966193</vt:i4>
      </vt:variant>
      <vt:variant>
        <vt:i4>1376</vt:i4>
      </vt:variant>
      <vt:variant>
        <vt:i4>1025</vt:i4>
      </vt:variant>
      <vt:variant>
        <vt:i4>1</vt:i4>
      </vt:variant>
      <vt:variant>
        <vt:lpwstr>..\..\AA_Fotos\Fotos_Ei_in_de_fles\IMGP0331.JPG</vt:lpwstr>
      </vt:variant>
      <vt:variant>
        <vt:lpwstr/>
      </vt:variant>
      <vt:variant>
        <vt:i4>131191</vt:i4>
      </vt:variant>
      <vt:variant>
        <vt:i4>2037</vt:i4>
      </vt:variant>
      <vt:variant>
        <vt:i4>1027</vt:i4>
      </vt:variant>
      <vt:variant>
        <vt:i4>1</vt:i4>
      </vt:variant>
      <vt:variant>
        <vt:lpwstr>Fotos\PC141783.JPG</vt:lpwstr>
      </vt:variant>
      <vt:variant>
        <vt:lpwstr/>
      </vt:variant>
      <vt:variant>
        <vt:i4>6029343</vt:i4>
      </vt:variant>
      <vt:variant>
        <vt:i4>2040</vt:i4>
      </vt:variant>
      <vt:variant>
        <vt:i4>1026</vt:i4>
      </vt:variant>
      <vt:variant>
        <vt:i4>1</vt:i4>
      </vt:variant>
      <vt:variant>
        <vt:lpwstr>PC132425.JPG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Thuis</dc:creator>
  <cp:lastModifiedBy>Hans de Jong</cp:lastModifiedBy>
  <cp:revision>4</cp:revision>
  <cp:lastPrinted>2021-12-02T20:45:00Z</cp:lastPrinted>
  <dcterms:created xsi:type="dcterms:W3CDTF">2021-12-02T18:03:00Z</dcterms:created>
  <dcterms:modified xsi:type="dcterms:W3CDTF">2021-12-02T20:47:00Z</dcterms:modified>
</cp:coreProperties>
</file>
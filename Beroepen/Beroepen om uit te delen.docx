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4D77" w14:textId="77777777" w:rsidR="00022EB6" w:rsidRPr="00022EB6" w:rsidRDefault="00022EB6" w:rsidP="00022EB6">
      <w:pPr>
        <w:spacing w:after="0"/>
        <w:rPr>
          <w:rFonts w:asciiTheme="minorHAnsi" w:hAnsiTheme="minorHAnsi" w:cstheme="minorHAnsi"/>
          <w:sz w:val="36"/>
          <w:szCs w:val="36"/>
        </w:rPr>
      </w:pPr>
      <w:r w:rsidRPr="00022EB6">
        <w:rPr>
          <w:rFonts w:asciiTheme="minorHAnsi" w:hAnsiTheme="minorHAnsi" w:cstheme="minorHAnsi"/>
          <w:b/>
          <w:bCs/>
          <w:sz w:val="36"/>
          <w:szCs w:val="36"/>
        </w:rPr>
        <w:t>Beroepen waar een natuurkundige heel gewild is om wat ze weten of hoe ze denken</w:t>
      </w:r>
    </w:p>
    <w:p w14:paraId="67F99CBB" w14:textId="77777777" w:rsidR="00022EB6" w:rsidRPr="00EC29D8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  <w:sectPr w:rsidR="00022EB6" w:rsidRPr="00EC29D8" w:rsidSect="00E25796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299"/>
        </w:sectPr>
      </w:pPr>
    </w:p>
    <w:p w14:paraId="04A5B1AA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Adviseur</w:t>
      </w:r>
      <w:proofErr w:type="spellEnd"/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bij</w:t>
      </w:r>
      <w:proofErr w:type="spellEnd"/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een</w:t>
      </w:r>
      <w:proofErr w:type="spellEnd"/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ingenieursbureau</w:t>
      </w:r>
      <w:proofErr w:type="spellEnd"/>
    </w:p>
    <w:p w14:paraId="639D7BA8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Bacterioloog</w:t>
      </w:r>
    </w:p>
    <w:p w14:paraId="2B9DBF03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Belastingconsulent</w:t>
      </w:r>
    </w:p>
    <w:p w14:paraId="5DB5ADE8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Beleidsmedewerker</w:t>
      </w:r>
      <w:proofErr w:type="spellEnd"/>
    </w:p>
    <w:p w14:paraId="1DDD72A1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Bioloog</w:t>
      </w:r>
    </w:p>
    <w:p w14:paraId="538339B1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Biotechnoloog</w:t>
      </w:r>
    </w:p>
    <w:p w14:paraId="6C4925C6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Bouwfysicus</w:t>
      </w:r>
      <w:proofErr w:type="spellEnd"/>
    </w:p>
    <w:p w14:paraId="4D3AFB0A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Chemicus</w:t>
      </w:r>
    </w:p>
    <w:p w14:paraId="6ABD8DDD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Civiel ingenieur</w:t>
      </w:r>
    </w:p>
    <w:p w14:paraId="04F85252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Dataanalist</w:t>
      </w:r>
      <w:proofErr w:type="spellEnd"/>
    </w:p>
    <w:p w14:paraId="457AD101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Deeltjesfysicus</w:t>
      </w:r>
      <w:proofErr w:type="spellEnd"/>
    </w:p>
    <w:p w14:paraId="13B0FC91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Docent </w:t>
      </w: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natuurkunde</w:t>
      </w:r>
      <w:proofErr w:type="spellEnd"/>
    </w:p>
    <w:p w14:paraId="07D5FB0E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Electrotechnicus</w:t>
      </w:r>
      <w:proofErr w:type="spellEnd"/>
    </w:p>
    <w:p w14:paraId="370CFA4A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Ethisch</w:t>
      </w:r>
      <w:proofErr w:type="spellEnd"/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 hacker</w:t>
      </w:r>
    </w:p>
    <w:p w14:paraId="07EAB730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Klinisch onderzoeker</w:t>
      </w:r>
    </w:p>
    <w:p w14:paraId="528258CB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Epidemioloog</w:t>
      </w:r>
    </w:p>
    <w:p w14:paraId="6D9551F7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Geograaf</w:t>
      </w:r>
    </w:p>
    <w:p w14:paraId="147651FE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Geoloog</w:t>
      </w:r>
    </w:p>
    <w:p w14:paraId="1A34280F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Geofysicus</w:t>
      </w:r>
    </w:p>
    <w:p w14:paraId="5DF1966C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Klimatoloog</w:t>
      </w:r>
      <w:proofErr w:type="spellEnd"/>
    </w:p>
    <w:p w14:paraId="1824984F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Machinebouwer</w:t>
      </w:r>
      <w:proofErr w:type="spellEnd"/>
    </w:p>
    <w:p w14:paraId="4EF3D7D4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Metallurg</w:t>
      </w:r>
    </w:p>
    <w:p w14:paraId="691CD4EE" w14:textId="77777777" w:rsidR="00D0588E" w:rsidRPr="00D0588E" w:rsidRDefault="00022EB6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Meteoroloog</w:t>
      </w:r>
      <w:proofErr w:type="spellEnd"/>
    </w:p>
    <w:p w14:paraId="5032D4C4" w14:textId="1AF5F74C" w:rsidR="00022EB6" w:rsidRPr="00022EB6" w:rsidRDefault="00022EB6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Milieu-inspecteur</w:t>
      </w:r>
    </w:p>
    <w:p w14:paraId="491945BC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Milieuadviseur</w:t>
      </w:r>
    </w:p>
    <w:p w14:paraId="699511AA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Natuurkundig</w:t>
      </w:r>
      <w:proofErr w:type="spellEnd"/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onderzoeker</w:t>
      </w:r>
      <w:proofErr w:type="spellEnd"/>
    </w:p>
    <w:p w14:paraId="16D394D5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Onderzoeker</w:t>
      </w:r>
      <w:proofErr w:type="spellEnd"/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bij</w:t>
      </w:r>
      <w:proofErr w:type="spellEnd"/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 TNO, FOM, SRON</w:t>
      </w:r>
    </w:p>
    <w:p w14:paraId="4E015C56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Ontwikkelaar bij Shell, Philips, NXP, Océ, Thales</w:t>
      </w:r>
    </w:p>
    <w:p w14:paraId="2540287C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Ontwikkelaar</w:t>
      </w:r>
      <w:proofErr w:type="spellEnd"/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 van </w:t>
      </w: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ziekenhuisapparatuur</w:t>
      </w:r>
      <w:proofErr w:type="spellEnd"/>
    </w:p>
    <w:p w14:paraId="295DDD56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</w:rPr>
        <w:t>Productontwikkelaar</w:t>
      </w:r>
    </w:p>
    <w:p w14:paraId="1101003D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r w:rsidRPr="00022EB6">
        <w:rPr>
          <w:rFonts w:asciiTheme="minorHAnsi" w:hAnsiTheme="minorHAnsi" w:cstheme="minorHAnsi"/>
          <w:sz w:val="26"/>
          <w:szCs w:val="26"/>
          <w:lang w:val="en-US"/>
        </w:rPr>
        <w:t xml:space="preserve">Software </w:t>
      </w: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ontwikkelaar</w:t>
      </w:r>
      <w:proofErr w:type="spellEnd"/>
    </w:p>
    <w:p w14:paraId="6E72EF63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Sterrenkundige</w:t>
      </w:r>
      <w:proofErr w:type="spellEnd"/>
    </w:p>
    <w:p w14:paraId="4A5690E4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Systeemontwikkelaar</w:t>
      </w:r>
      <w:proofErr w:type="spellEnd"/>
    </w:p>
    <w:p w14:paraId="76015244" w14:textId="77777777" w:rsidR="00022EB6" w:rsidRPr="00022EB6" w:rsidRDefault="00022EB6" w:rsidP="00022EB6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</w:pPr>
      <w:proofErr w:type="spellStart"/>
      <w:r w:rsidRPr="00022EB6">
        <w:rPr>
          <w:rFonts w:asciiTheme="minorHAnsi" w:hAnsiTheme="minorHAnsi" w:cstheme="minorHAnsi"/>
          <w:sz w:val="26"/>
          <w:szCs w:val="26"/>
          <w:lang w:val="en-US"/>
        </w:rPr>
        <w:t>Werktuigbouwer</w:t>
      </w:r>
      <w:proofErr w:type="spellEnd"/>
    </w:p>
    <w:p w14:paraId="6DFEADCA" w14:textId="5F7823AF" w:rsidR="00022EB6" w:rsidRPr="00D0588E" w:rsidRDefault="00022EB6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  <w:sectPr w:rsidR="00022EB6" w:rsidRPr="00D0588E" w:rsidSect="00E25796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299"/>
        </w:sectPr>
      </w:pPr>
      <w:r w:rsidRPr="00022EB6">
        <w:rPr>
          <w:rFonts w:asciiTheme="minorHAnsi" w:hAnsiTheme="minorHAnsi" w:cstheme="minorHAnsi"/>
          <w:sz w:val="26"/>
          <w:szCs w:val="26"/>
        </w:rPr>
        <w:t>Wetenschappelijk journalis</w:t>
      </w:r>
      <w:r w:rsidR="00D0588E">
        <w:rPr>
          <w:rFonts w:asciiTheme="minorHAnsi" w:hAnsiTheme="minorHAnsi" w:cstheme="minorHAnsi"/>
          <w:sz w:val="26"/>
          <w:szCs w:val="26"/>
        </w:rPr>
        <w:t>t</w:t>
      </w:r>
    </w:p>
    <w:p w14:paraId="577B43B2" w14:textId="77777777" w:rsidR="00022EB6" w:rsidRDefault="00022EB6">
      <w:pPr>
        <w:spacing w:after="0"/>
        <w:rPr>
          <w:rFonts w:asciiTheme="minorHAnsi" w:hAnsiTheme="minorHAnsi" w:cstheme="minorHAnsi"/>
        </w:rPr>
      </w:pPr>
    </w:p>
    <w:p w14:paraId="045F06E0" w14:textId="77777777" w:rsidR="00022EB6" w:rsidRDefault="00022EB6">
      <w:pPr>
        <w:spacing w:after="0"/>
        <w:rPr>
          <w:rFonts w:asciiTheme="minorHAnsi" w:hAnsiTheme="minorHAnsi" w:cstheme="minorHAnsi"/>
        </w:rPr>
      </w:pPr>
    </w:p>
    <w:p w14:paraId="2C523E44" w14:textId="77777777" w:rsidR="00D0588E" w:rsidRPr="00D0588E" w:rsidRDefault="00D0588E" w:rsidP="00D0588E">
      <w:pPr>
        <w:spacing w:after="0"/>
        <w:rPr>
          <w:rFonts w:asciiTheme="minorHAnsi" w:hAnsiTheme="minorHAnsi" w:cstheme="minorHAnsi"/>
          <w:b/>
          <w:bCs/>
          <w:sz w:val="36"/>
          <w:szCs w:val="36"/>
        </w:rPr>
      </w:pPr>
      <w:r w:rsidRPr="00D0588E">
        <w:rPr>
          <w:rFonts w:asciiTheme="minorHAnsi" w:hAnsiTheme="minorHAnsi" w:cstheme="minorHAnsi"/>
          <w:b/>
          <w:bCs/>
          <w:sz w:val="36"/>
          <w:szCs w:val="36"/>
        </w:rPr>
        <w:t>Beroepen waar natuurkunde belangrijk is</w:t>
      </w:r>
    </w:p>
    <w:p w14:paraId="7016D8F3" w14:textId="77777777" w:rsid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  <w:sectPr w:rsidR="00D0588E" w:rsidSect="00E25796">
          <w:type w:val="continuous"/>
          <w:pgSz w:w="11906" w:h="16838"/>
          <w:pgMar w:top="1417" w:right="1417" w:bottom="1417" w:left="1417" w:header="708" w:footer="708" w:gutter="0"/>
          <w:cols w:space="708"/>
          <w:docGrid w:linePitch="299"/>
        </w:sectPr>
      </w:pPr>
    </w:p>
    <w:p w14:paraId="6A2B7CC2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Kraanmachinist</w:t>
      </w:r>
      <w:proofErr w:type="spellEnd"/>
    </w:p>
    <w:p w14:paraId="215E1850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Steigerbouwer</w:t>
      </w:r>
      <w:proofErr w:type="spellEnd"/>
    </w:p>
    <w:p w14:paraId="31D775E0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Kapitein</w:t>
      </w:r>
      <w:proofErr w:type="spellEnd"/>
    </w:p>
    <w:p w14:paraId="31D1F0C9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Stuurman/vrouw</w:t>
      </w:r>
    </w:p>
    <w:p w14:paraId="5E0F23C3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Constructeur</w:t>
      </w:r>
      <w:proofErr w:type="spellEnd"/>
    </w:p>
    <w:p w14:paraId="05DBDA64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Vrachtwagenchauffeur</w:t>
      </w:r>
      <w:proofErr w:type="spellEnd"/>
    </w:p>
    <w:p w14:paraId="5E55ED0B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Stuwadoor</w:t>
      </w:r>
      <w:proofErr w:type="spellEnd"/>
    </w:p>
    <w:p w14:paraId="21739A1C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Brandweerman</w:t>
      </w:r>
      <w:proofErr w:type="spellEnd"/>
      <w:r w:rsidRPr="00D0588E">
        <w:rPr>
          <w:rFonts w:asciiTheme="minorHAnsi" w:hAnsiTheme="minorHAnsi" w:cstheme="minorHAnsi"/>
          <w:sz w:val="26"/>
          <w:szCs w:val="26"/>
          <w:lang w:val="en-US"/>
        </w:rPr>
        <w:t>/vrouw</w:t>
      </w:r>
    </w:p>
    <w:p w14:paraId="6AEBF937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Heftruckbestuurder</w:t>
      </w:r>
      <w:proofErr w:type="spellEnd"/>
    </w:p>
    <w:p w14:paraId="79C49309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Loods</w:t>
      </w:r>
    </w:p>
    <w:p w14:paraId="378DC961" w14:textId="77777777" w:rsidR="00D0588E" w:rsidRDefault="00D0588E">
      <w:pPr>
        <w:spacing w:after="0"/>
        <w:rPr>
          <w:rFonts w:asciiTheme="minorHAnsi" w:hAnsiTheme="minorHAnsi" w:cstheme="minorHAnsi"/>
        </w:rPr>
        <w:sectPr w:rsidR="00D0588E" w:rsidSect="00E25796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299"/>
        </w:sectPr>
      </w:pPr>
    </w:p>
    <w:p w14:paraId="2583FE49" w14:textId="77777777" w:rsidR="00D0588E" w:rsidRDefault="00D0588E">
      <w:pPr>
        <w:spacing w:after="0"/>
        <w:rPr>
          <w:rFonts w:asciiTheme="minorHAnsi" w:hAnsiTheme="minorHAnsi" w:cstheme="minorHAnsi"/>
        </w:rPr>
      </w:pPr>
    </w:p>
    <w:p w14:paraId="271EACA1" w14:textId="77777777" w:rsidR="00D0588E" w:rsidRPr="00D0588E" w:rsidRDefault="00D0588E" w:rsidP="00D0588E">
      <w:pPr>
        <w:spacing w:after="0"/>
        <w:rPr>
          <w:rFonts w:asciiTheme="minorHAnsi" w:hAnsiTheme="minorHAnsi" w:cstheme="minorHAnsi"/>
          <w:b/>
          <w:bCs/>
          <w:sz w:val="36"/>
          <w:szCs w:val="36"/>
        </w:rPr>
      </w:pPr>
      <w:r w:rsidRPr="00D0588E">
        <w:rPr>
          <w:rFonts w:asciiTheme="minorHAnsi" w:hAnsiTheme="minorHAnsi" w:cstheme="minorHAnsi"/>
          <w:b/>
          <w:bCs/>
          <w:sz w:val="36"/>
          <w:szCs w:val="36"/>
        </w:rPr>
        <w:t>Beroepen waar natuurkunde minder belangrijk is</w:t>
      </w:r>
    </w:p>
    <w:p w14:paraId="557365AE" w14:textId="77777777" w:rsidR="00D0588E" w:rsidRPr="00EC29D8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</w:rPr>
        <w:sectPr w:rsidR="00D0588E" w:rsidRPr="00EC29D8" w:rsidSect="00E25796">
          <w:type w:val="continuous"/>
          <w:pgSz w:w="11906" w:h="16838"/>
          <w:pgMar w:top="1417" w:right="1417" w:bottom="1417" w:left="1417" w:header="708" w:footer="708" w:gutter="0"/>
          <w:cols w:space="708"/>
          <w:docGrid w:linePitch="299"/>
        </w:sectPr>
      </w:pPr>
    </w:p>
    <w:p w14:paraId="5ED15B20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Acteur</w:t>
      </w:r>
      <w:proofErr w:type="spellEnd"/>
    </w:p>
    <w:p w14:paraId="20A1D523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Bakker</w:t>
      </w:r>
    </w:p>
    <w:p w14:paraId="7B7A5283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Basisschool</w:t>
      </w:r>
      <w:proofErr w:type="spellEnd"/>
      <w:r w:rsidRPr="00D0588E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leerkracht</w:t>
      </w:r>
      <w:proofErr w:type="spellEnd"/>
    </w:p>
    <w:p w14:paraId="1EBC71A4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Danser(es)</w:t>
      </w:r>
    </w:p>
    <w:p w14:paraId="3E605268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Dichter</w:t>
      </w:r>
    </w:p>
    <w:p w14:paraId="1046319B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Filosoof</w:t>
      </w:r>
      <w:proofErr w:type="spellEnd"/>
    </w:p>
    <w:p w14:paraId="6FE9C845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Interviewer</w:t>
      </w:r>
    </w:p>
    <w:p w14:paraId="76B4EB69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Minister</w:t>
      </w:r>
    </w:p>
    <w:p w14:paraId="15B80E2A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Muzikant</w:t>
      </w:r>
      <w:proofErr w:type="spellEnd"/>
    </w:p>
    <w:p w14:paraId="51040DD7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Politicus</w:t>
      </w:r>
      <w:proofErr w:type="spellEnd"/>
    </w:p>
    <w:p w14:paraId="2393CDDE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Portier</w:t>
      </w:r>
    </w:p>
    <w:p w14:paraId="784D928A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Psychiater</w:t>
      </w:r>
      <w:proofErr w:type="spellEnd"/>
    </w:p>
    <w:p w14:paraId="52FBB09E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Psycholoog</w:t>
      </w:r>
      <w:proofErr w:type="spellEnd"/>
    </w:p>
    <w:p w14:paraId="1CB37A3D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Receptionist(e)</w:t>
      </w:r>
    </w:p>
    <w:p w14:paraId="2C652BA9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Rechter</w:t>
      </w:r>
    </w:p>
    <w:p w14:paraId="4048C065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Schrijver</w:t>
      </w:r>
    </w:p>
    <w:p w14:paraId="4209BFE7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Slager</w:t>
      </w:r>
    </w:p>
    <w:p w14:paraId="0B13D943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Supermarkt</w:t>
      </w:r>
      <w:proofErr w:type="spellEnd"/>
      <w:r w:rsidRPr="00D0588E">
        <w:rPr>
          <w:rFonts w:asciiTheme="minorHAnsi" w:hAnsiTheme="minorHAnsi" w:cstheme="minorHAnsi"/>
          <w:sz w:val="26"/>
          <w:szCs w:val="26"/>
          <w:lang w:val="en-US"/>
        </w:rPr>
        <w:t xml:space="preserve"> manager</w:t>
      </w:r>
    </w:p>
    <w:p w14:paraId="138298BD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Televisiepresentator</w:t>
      </w:r>
      <w:proofErr w:type="spellEnd"/>
    </w:p>
    <w:p w14:paraId="142A4362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Theoloog</w:t>
      </w:r>
      <w:proofErr w:type="spellEnd"/>
    </w:p>
    <w:p w14:paraId="3467CD56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Tolk</w:t>
      </w:r>
    </w:p>
    <w:p w14:paraId="47109D13" w14:textId="77777777" w:rsid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  <w:sectPr w:rsidR="00D0588E" w:rsidSect="00E25796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299"/>
        </w:sectPr>
      </w:pPr>
    </w:p>
    <w:p w14:paraId="0D3D21B4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D0588E">
        <w:rPr>
          <w:rFonts w:asciiTheme="minorHAnsi" w:hAnsiTheme="minorHAnsi" w:cstheme="minorHAnsi"/>
          <w:sz w:val="26"/>
          <w:szCs w:val="26"/>
          <w:lang w:val="en-US"/>
        </w:rPr>
        <w:t>Vertaler</w:t>
      </w:r>
      <w:proofErr w:type="spellEnd"/>
    </w:p>
    <w:p w14:paraId="7D42B879" w14:textId="77777777" w:rsidR="00D0588E" w:rsidRPr="00D0588E" w:rsidRDefault="00D0588E" w:rsidP="00D0588E">
      <w:pPr>
        <w:numPr>
          <w:ilvl w:val="0"/>
          <w:numId w:val="8"/>
        </w:numPr>
        <w:tabs>
          <w:tab w:val="clear" w:pos="720"/>
          <w:tab w:val="num" w:pos="993"/>
        </w:tabs>
        <w:spacing w:after="0"/>
        <w:ind w:left="142" w:hanging="141"/>
        <w:rPr>
          <w:rFonts w:asciiTheme="minorHAnsi" w:hAnsiTheme="minorHAnsi" w:cstheme="minorHAnsi"/>
          <w:sz w:val="26"/>
          <w:szCs w:val="26"/>
          <w:lang w:val="en-US"/>
        </w:rPr>
      </w:pPr>
      <w:r w:rsidRPr="00D0588E">
        <w:rPr>
          <w:rFonts w:asciiTheme="minorHAnsi" w:hAnsiTheme="minorHAnsi" w:cstheme="minorHAnsi"/>
          <w:sz w:val="26"/>
          <w:szCs w:val="26"/>
          <w:lang w:val="en-US"/>
        </w:rPr>
        <w:t>Zanger(es)</w:t>
      </w:r>
    </w:p>
    <w:sectPr w:rsidR="00D0588E" w:rsidRPr="00D0588E" w:rsidSect="00E25796">
      <w:type w:val="continuous"/>
      <w:pgSz w:w="11906" w:h="16838"/>
      <w:pgMar w:top="1417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B125" w14:textId="77777777" w:rsidR="00B3660F" w:rsidRDefault="00B3660F">
      <w:pPr>
        <w:spacing w:after="0"/>
      </w:pPr>
      <w:r>
        <w:separator/>
      </w:r>
    </w:p>
  </w:endnote>
  <w:endnote w:type="continuationSeparator" w:id="0">
    <w:p w14:paraId="71D512F6" w14:textId="77777777" w:rsidR="00B3660F" w:rsidRDefault="00B36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A03D" w14:textId="77777777" w:rsidR="00B3660F" w:rsidRDefault="00B3660F">
    <w:pPr>
      <w:pStyle w:val="Footer"/>
      <w:tabs>
        <w:tab w:val="clear" w:pos="2268"/>
        <w:tab w:val="clear" w:pos="4536"/>
        <w:tab w:val="left" w:pos="1985"/>
        <w:tab w:val="left" w:pos="3686"/>
      </w:tabs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D9D1" w14:textId="77777777" w:rsidR="00B3660F" w:rsidRDefault="00B3660F">
      <w:pPr>
        <w:spacing w:after="0"/>
      </w:pPr>
      <w:r>
        <w:separator/>
      </w:r>
    </w:p>
  </w:footnote>
  <w:footnote w:type="continuationSeparator" w:id="0">
    <w:p w14:paraId="27618D03" w14:textId="77777777" w:rsidR="00B3660F" w:rsidRDefault="00B366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3000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FB"/>
    <w:multiLevelType w:val="multilevel"/>
    <w:tmpl w:val="334A0A1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3C027A4"/>
    <w:multiLevelType w:val="hybridMultilevel"/>
    <w:tmpl w:val="14684AAE"/>
    <w:lvl w:ilvl="0" w:tplc="4B06A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4E4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E7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C5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89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87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25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CB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C1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DA52FE"/>
    <w:multiLevelType w:val="hybridMultilevel"/>
    <w:tmpl w:val="3D5A1904"/>
    <w:lvl w:ilvl="0" w:tplc="2F4CC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C5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8B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04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E5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C3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0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88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8E0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7D3060"/>
    <w:multiLevelType w:val="hybridMultilevel"/>
    <w:tmpl w:val="0924E78C"/>
    <w:lvl w:ilvl="0" w:tplc="7084F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65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C7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F44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CC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A4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E9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E2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43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DB293E"/>
    <w:multiLevelType w:val="hybridMultilevel"/>
    <w:tmpl w:val="EB56E93C"/>
    <w:lvl w:ilvl="0" w:tplc="6A1C5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C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9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B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04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AF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E5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C8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CF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0698355">
    <w:abstractNumId w:val="1"/>
  </w:num>
  <w:num w:numId="2" w16cid:durableId="886258161">
    <w:abstractNumId w:val="1"/>
  </w:num>
  <w:num w:numId="3" w16cid:durableId="1693607922">
    <w:abstractNumId w:val="1"/>
  </w:num>
  <w:num w:numId="4" w16cid:durableId="400370005">
    <w:abstractNumId w:val="1"/>
  </w:num>
  <w:num w:numId="5" w16cid:durableId="1934822314">
    <w:abstractNumId w:val="1"/>
  </w:num>
  <w:num w:numId="6" w16cid:durableId="1990943061">
    <w:abstractNumId w:val="1"/>
  </w:num>
  <w:num w:numId="7" w16cid:durableId="801846499">
    <w:abstractNumId w:val="0"/>
  </w:num>
  <w:num w:numId="8" w16cid:durableId="1090085636">
    <w:abstractNumId w:val="4"/>
  </w:num>
  <w:num w:numId="9" w16cid:durableId="1029338809">
    <w:abstractNumId w:val="2"/>
  </w:num>
  <w:num w:numId="10" w16cid:durableId="1593276056">
    <w:abstractNumId w:val="3"/>
  </w:num>
  <w:num w:numId="11" w16cid:durableId="127282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D4"/>
    <w:rsid w:val="000176D5"/>
    <w:rsid w:val="00022EB6"/>
    <w:rsid w:val="00040A91"/>
    <w:rsid w:val="000D5FDC"/>
    <w:rsid w:val="000F2615"/>
    <w:rsid w:val="000F678C"/>
    <w:rsid w:val="0018529D"/>
    <w:rsid w:val="001C6F0D"/>
    <w:rsid w:val="002029A3"/>
    <w:rsid w:val="002230E9"/>
    <w:rsid w:val="00282EB2"/>
    <w:rsid w:val="004B3562"/>
    <w:rsid w:val="004B4682"/>
    <w:rsid w:val="004B5E2A"/>
    <w:rsid w:val="00697829"/>
    <w:rsid w:val="006A5647"/>
    <w:rsid w:val="006C4845"/>
    <w:rsid w:val="006C5C8B"/>
    <w:rsid w:val="007336E3"/>
    <w:rsid w:val="007657AB"/>
    <w:rsid w:val="00785008"/>
    <w:rsid w:val="008A52E6"/>
    <w:rsid w:val="009E4140"/>
    <w:rsid w:val="00A227DE"/>
    <w:rsid w:val="00A43B34"/>
    <w:rsid w:val="00A5540F"/>
    <w:rsid w:val="00A85D76"/>
    <w:rsid w:val="00B3660F"/>
    <w:rsid w:val="00C10DF8"/>
    <w:rsid w:val="00C935D4"/>
    <w:rsid w:val="00CA3ED0"/>
    <w:rsid w:val="00CC4F26"/>
    <w:rsid w:val="00D0588E"/>
    <w:rsid w:val="00DB0EF9"/>
    <w:rsid w:val="00E25796"/>
    <w:rsid w:val="00E327DE"/>
    <w:rsid w:val="00E3293F"/>
    <w:rsid w:val="00E5785F"/>
    <w:rsid w:val="00EC29D8"/>
    <w:rsid w:val="00E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3F5D39E0"/>
  <w15:docId w15:val="{15F35D07-02B9-47B5-93FE-647FB08C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0E9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2230E9"/>
    <w:pPr>
      <w:keepNext/>
      <w:numPr>
        <w:numId w:val="4"/>
      </w:numPr>
      <w:spacing w:before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2230E9"/>
    <w:pPr>
      <w:keepNext/>
      <w:numPr>
        <w:ilvl w:val="1"/>
        <w:numId w:val="5"/>
      </w:numPr>
      <w:spacing w:before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2230E9"/>
    <w:pPr>
      <w:keepNext/>
      <w:numPr>
        <w:ilvl w:val="2"/>
        <w:numId w:val="6"/>
      </w:numPr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2">
    <w:name w:val="normal12"/>
    <w:basedOn w:val="Normal"/>
    <w:rsid w:val="002230E9"/>
    <w:rPr>
      <w:sz w:val="24"/>
    </w:rPr>
  </w:style>
  <w:style w:type="paragraph" w:styleId="TOC1">
    <w:name w:val="toc 1"/>
    <w:basedOn w:val="Normal"/>
    <w:next w:val="Normal"/>
    <w:semiHidden/>
    <w:rsid w:val="002230E9"/>
    <w:pPr>
      <w:tabs>
        <w:tab w:val="right" w:leader="dot" w:pos="8306"/>
      </w:tabs>
      <w:spacing w:before="120"/>
    </w:pPr>
    <w:rPr>
      <w:b/>
      <w:caps/>
    </w:rPr>
  </w:style>
  <w:style w:type="paragraph" w:styleId="TOC2">
    <w:name w:val="toc 2"/>
    <w:basedOn w:val="Normal"/>
    <w:next w:val="Normal"/>
    <w:semiHidden/>
    <w:rsid w:val="002230E9"/>
    <w:pPr>
      <w:tabs>
        <w:tab w:val="right" w:leader="dot" w:pos="8306"/>
      </w:tabs>
      <w:spacing w:before="60" w:after="60"/>
      <w:ind w:left="198"/>
    </w:pPr>
  </w:style>
  <w:style w:type="paragraph" w:customStyle="1" w:styleId="HeadingBase">
    <w:name w:val="Heading Base"/>
    <w:basedOn w:val="Normal"/>
    <w:next w:val="BodyText"/>
    <w:rsid w:val="002230E9"/>
    <w:pPr>
      <w:keepNext/>
      <w:keepLines/>
      <w:spacing w:before="360" w:line="360" w:lineRule="exact"/>
    </w:pPr>
    <w:rPr>
      <w:b/>
      <w:kern w:val="28"/>
      <w:sz w:val="28"/>
    </w:rPr>
  </w:style>
  <w:style w:type="paragraph" w:styleId="BodyText">
    <w:name w:val="Body Text"/>
    <w:basedOn w:val="Normal"/>
    <w:semiHidden/>
    <w:rsid w:val="002230E9"/>
    <w:pPr>
      <w:ind w:left="567"/>
    </w:pPr>
  </w:style>
  <w:style w:type="paragraph" w:customStyle="1" w:styleId="SectionHeading">
    <w:name w:val="Section Heading"/>
    <w:basedOn w:val="HeadingBase"/>
    <w:rsid w:val="002230E9"/>
    <w:pPr>
      <w:spacing w:before="0" w:after="0"/>
    </w:pPr>
  </w:style>
  <w:style w:type="character" w:styleId="PageNumber">
    <w:name w:val="page number"/>
    <w:basedOn w:val="DefaultParagraphFont"/>
    <w:semiHidden/>
    <w:rsid w:val="002230E9"/>
  </w:style>
  <w:style w:type="paragraph" w:styleId="TOAHeading">
    <w:name w:val="toa heading"/>
    <w:basedOn w:val="HeadingBase"/>
    <w:next w:val="TableofAuthorities"/>
    <w:semiHidden/>
    <w:rsid w:val="002230E9"/>
  </w:style>
  <w:style w:type="paragraph" w:styleId="TableofAuthorities">
    <w:name w:val="table of authorities"/>
    <w:basedOn w:val="Normal"/>
    <w:next w:val="Normal"/>
    <w:semiHidden/>
    <w:rsid w:val="002230E9"/>
    <w:pPr>
      <w:ind w:left="200" w:hanging="200"/>
    </w:pPr>
  </w:style>
  <w:style w:type="paragraph" w:styleId="TOC3">
    <w:name w:val="toc 3"/>
    <w:basedOn w:val="Normal"/>
    <w:next w:val="Normal"/>
    <w:semiHidden/>
    <w:rsid w:val="002230E9"/>
    <w:pPr>
      <w:tabs>
        <w:tab w:val="right" w:leader="dot" w:pos="8306"/>
      </w:tabs>
      <w:ind w:left="400"/>
    </w:pPr>
    <w:rPr>
      <w:i/>
    </w:rPr>
  </w:style>
  <w:style w:type="paragraph" w:styleId="Footer">
    <w:name w:val="footer"/>
    <w:basedOn w:val="Normal"/>
    <w:semiHidden/>
    <w:rsid w:val="002230E9"/>
    <w:pPr>
      <w:tabs>
        <w:tab w:val="left" w:pos="2268"/>
        <w:tab w:val="left" w:pos="4536"/>
        <w:tab w:val="right" w:pos="8306"/>
      </w:tabs>
    </w:pPr>
    <w:rPr>
      <w:sz w:val="12"/>
    </w:rPr>
  </w:style>
  <w:style w:type="paragraph" w:styleId="Header">
    <w:name w:val="header"/>
    <w:basedOn w:val="Normal"/>
    <w:semiHidden/>
    <w:rsid w:val="002230E9"/>
    <w:pPr>
      <w:tabs>
        <w:tab w:val="center" w:pos="4153"/>
        <w:tab w:val="right" w:pos="8306"/>
      </w:tabs>
    </w:pPr>
    <w:rPr>
      <w:sz w:val="18"/>
    </w:rPr>
  </w:style>
  <w:style w:type="paragraph" w:customStyle="1" w:styleId="Table8">
    <w:name w:val="Table8"/>
    <w:basedOn w:val="Normal"/>
    <w:rsid w:val="002230E9"/>
    <w:pPr>
      <w:spacing w:before="20" w:after="20"/>
      <w:jc w:val="center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7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EB6"/>
    <w:pPr>
      <w:spacing w:after="0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48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05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8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51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1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6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0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4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724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9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9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61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2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04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3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5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9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6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3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6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6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0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29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5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5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1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74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4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5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6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9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6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0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8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4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4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206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71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4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9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8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5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8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ed\Mijn%20documenten\Mijn%20laptop\Sjablonen\Met_footer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Met_footer.dot</Template>
  <TotalTime>2</TotalTime>
  <Pages>1</Pages>
  <Words>118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Heulos</Company>
  <LinksUpToDate>false</LinksUpToDate>
  <CharactersWithSpaces>1194</CharactersWithSpaces>
  <SharedDoc>false</SharedDoc>
  <HLinks>
    <vt:vector size="60" baseType="variant">
      <vt:variant>
        <vt:i4>7602190</vt:i4>
      </vt:variant>
      <vt:variant>
        <vt:i4>1051</vt:i4>
      </vt:variant>
      <vt:variant>
        <vt:i4>1033</vt:i4>
      </vt:variant>
      <vt:variant>
        <vt:i4>1</vt:i4>
      </vt:variant>
      <vt:variant>
        <vt:lpwstr>Grafisch\Selectie\ModelEitje_slap.jpg</vt:lpwstr>
      </vt:variant>
      <vt:variant>
        <vt:lpwstr/>
      </vt:variant>
      <vt:variant>
        <vt:i4>3735621</vt:i4>
      </vt:variant>
      <vt:variant>
        <vt:i4>1055</vt:i4>
      </vt:variant>
      <vt:variant>
        <vt:i4>1029</vt:i4>
      </vt:variant>
      <vt:variant>
        <vt:i4>1</vt:i4>
      </vt:variant>
      <vt:variant>
        <vt:lpwstr>..\AA_Fotos\Fotos_aanvullendeproefjes\VallendMagneetje.jpg</vt:lpwstr>
      </vt:variant>
      <vt:variant>
        <vt:lpwstr/>
      </vt:variant>
      <vt:variant>
        <vt:i4>1441796</vt:i4>
      </vt:variant>
      <vt:variant>
        <vt:i4>1067</vt:i4>
      </vt:variant>
      <vt:variant>
        <vt:i4>1032</vt:i4>
      </vt:variant>
      <vt:variant>
        <vt:i4>1</vt:i4>
      </vt:variant>
      <vt:variant>
        <vt:lpwstr>Overbrenging2</vt:lpwstr>
      </vt:variant>
      <vt:variant>
        <vt:lpwstr/>
      </vt:variant>
      <vt:variant>
        <vt:i4>6881319</vt:i4>
      </vt:variant>
      <vt:variant>
        <vt:i4>1071</vt:i4>
      </vt:variant>
      <vt:variant>
        <vt:i4>1030</vt:i4>
      </vt:variant>
      <vt:variant>
        <vt:i4>1</vt:i4>
      </vt:variant>
      <vt:variant>
        <vt:lpwstr>..\..\Fotos\Natuurkunderoefjes_uitvoering\IMG_5071.jpg</vt:lpwstr>
      </vt:variant>
      <vt:variant>
        <vt:lpwstr/>
      </vt:variant>
      <vt:variant>
        <vt:i4>4718643</vt:i4>
      </vt:variant>
      <vt:variant>
        <vt:i4>1074</vt:i4>
      </vt:variant>
      <vt:variant>
        <vt:i4>1027</vt:i4>
      </vt:variant>
      <vt:variant>
        <vt:i4>1</vt:i4>
      </vt:variant>
      <vt:variant>
        <vt:lpwstr>Fotos\IMGP0327.JPG</vt:lpwstr>
      </vt:variant>
      <vt:variant>
        <vt:lpwstr/>
      </vt:variant>
      <vt:variant>
        <vt:i4>3604569</vt:i4>
      </vt:variant>
      <vt:variant>
        <vt:i4>1185</vt:i4>
      </vt:variant>
      <vt:variant>
        <vt:i4>1031</vt:i4>
      </vt:variant>
      <vt:variant>
        <vt:i4>1</vt:i4>
      </vt:variant>
      <vt:variant>
        <vt:lpwstr>..\AA_Fotos\Fotos_Gekuid\IMGP0307.JPG</vt:lpwstr>
      </vt:variant>
      <vt:variant>
        <vt:lpwstr/>
      </vt:variant>
      <vt:variant>
        <vt:i4>1376350</vt:i4>
      </vt:variant>
      <vt:variant>
        <vt:i4>1845</vt:i4>
      </vt:variant>
      <vt:variant>
        <vt:i4>1025</vt:i4>
      </vt:variant>
      <vt:variant>
        <vt:i4>1</vt:i4>
      </vt:variant>
      <vt:variant>
        <vt:lpwstr>..\AA_Fotos\Fotos_Mechanica\Hamer_spijkers.jpg</vt:lpwstr>
      </vt:variant>
      <vt:variant>
        <vt:lpwstr/>
      </vt:variant>
      <vt:variant>
        <vt:i4>3473419</vt:i4>
      </vt:variant>
      <vt:variant>
        <vt:i4>1848</vt:i4>
      </vt:variant>
      <vt:variant>
        <vt:i4>1026</vt:i4>
      </vt:variant>
      <vt:variant>
        <vt:i4>1</vt:i4>
      </vt:variant>
      <vt:variant>
        <vt:lpwstr>E:\Weekendschool\Natuurkunde\Proefjes_oudereVersies_Uitgangsmateriaal\AA_Fotos\Fotos_Electrostatica\20150412_113702.jpg</vt:lpwstr>
      </vt:variant>
      <vt:variant>
        <vt:lpwstr/>
      </vt:variant>
      <vt:variant>
        <vt:i4>458822</vt:i4>
      </vt:variant>
      <vt:variant>
        <vt:i4>-1</vt:i4>
      </vt:variant>
      <vt:variant>
        <vt:i4>1071</vt:i4>
      </vt:variant>
      <vt:variant>
        <vt:i4>1</vt:i4>
      </vt:variant>
      <vt:variant>
        <vt:lpwstr>P1060969</vt:lpwstr>
      </vt:variant>
      <vt:variant>
        <vt:lpwstr/>
      </vt:variant>
      <vt:variant>
        <vt:i4>3539030</vt:i4>
      </vt:variant>
      <vt:variant>
        <vt:i4>-1</vt:i4>
      </vt:variant>
      <vt:variant>
        <vt:i4>1077</vt:i4>
      </vt:variant>
      <vt:variant>
        <vt:i4>1</vt:i4>
      </vt:variant>
      <vt:variant>
        <vt:lpwstr>212-050B_DetailMain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Thuis</dc:creator>
  <cp:lastModifiedBy>Hans de Jong</cp:lastModifiedBy>
  <cp:revision>3</cp:revision>
  <cp:lastPrinted>2022-11-03T12:25:00Z</cp:lastPrinted>
  <dcterms:created xsi:type="dcterms:W3CDTF">2023-11-08T11:50:00Z</dcterms:created>
  <dcterms:modified xsi:type="dcterms:W3CDTF">2023-11-08T11:50:00Z</dcterms:modified>
</cp:coreProperties>
</file>